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A42A7" w14:textId="77777777" w:rsidR="00622A26" w:rsidRPr="00703CDD" w:rsidRDefault="00622A26" w:rsidP="00622A26">
      <w:pPr>
        <w:rPr>
          <w:lang w:val="nl-NL"/>
        </w:rPr>
      </w:pPr>
    </w:p>
    <w:tbl>
      <w:tblPr>
        <w:tblpPr w:horzAnchor="margin" w:tblpXSpec="right" w:tblpYSpec="bottom"/>
        <w:tblOverlap w:val="never"/>
        <w:tblW w:w="0" w:type="auto"/>
        <w:tblLook w:val="04A0" w:firstRow="1" w:lastRow="0" w:firstColumn="1" w:lastColumn="0" w:noHBand="0" w:noVBand="1"/>
      </w:tblPr>
      <w:tblGrid>
        <w:gridCol w:w="8221"/>
      </w:tblGrid>
      <w:tr w:rsidR="004832C4" w:rsidRPr="00703CDD" w14:paraId="672A6659" w14:textId="77777777" w:rsidTr="53552FA6">
        <w:tc>
          <w:tcPr>
            <w:tcW w:w="8437" w:type="dxa"/>
          </w:tcPr>
          <w:p w14:paraId="0A37501D" w14:textId="77777777" w:rsidR="004832C4" w:rsidRPr="00703CDD" w:rsidRDefault="004832C4" w:rsidP="00DD46F1">
            <w:pPr>
              <w:pStyle w:val="kadertitelblad"/>
              <w:framePr w:wrap="auto" w:hAnchor="text" w:xAlign="left" w:yAlign="inline"/>
              <w:suppressOverlap w:val="0"/>
              <w:rPr>
                <w:lang w:val="nl-NL"/>
              </w:rPr>
            </w:pPr>
          </w:p>
        </w:tc>
      </w:tr>
      <w:tr w:rsidR="004832C4" w:rsidRPr="00703CDD" w14:paraId="4231A747" w14:textId="77777777" w:rsidTr="53552FA6">
        <w:tc>
          <w:tcPr>
            <w:tcW w:w="8437" w:type="dxa"/>
          </w:tcPr>
          <w:p w14:paraId="58AE8B9C" w14:textId="48A89F7B" w:rsidR="00C7772E" w:rsidRPr="00703CDD" w:rsidRDefault="003F04A9" w:rsidP="00501068">
            <w:pPr>
              <w:pStyle w:val="kadertitelblad"/>
              <w:framePr w:wrap="auto" w:hAnchor="text" w:xAlign="left" w:yAlign="inline"/>
              <w:suppressOverlap w:val="0"/>
              <w:rPr>
                <w:b/>
                <w:lang w:val="nl-NL"/>
              </w:rPr>
            </w:pPr>
            <w:r w:rsidRPr="00703CDD">
              <w:rPr>
                <w:b/>
                <w:lang w:val="nl-NL"/>
              </w:rPr>
              <w:t xml:space="preserve">Afrem Dilmaç, Omar Zouljami &amp; Mona Aoulad </w:t>
            </w:r>
            <w:proofErr w:type="spellStart"/>
            <w:r w:rsidRPr="00703CDD">
              <w:rPr>
                <w:b/>
                <w:lang w:val="nl-NL"/>
              </w:rPr>
              <w:t>Safar</w:t>
            </w:r>
            <w:proofErr w:type="spellEnd"/>
          </w:p>
          <w:p w14:paraId="656FD866" w14:textId="5451FFB8" w:rsidR="00C7772E" w:rsidRPr="00703CDD" w:rsidRDefault="003F04A9" w:rsidP="00501068">
            <w:pPr>
              <w:pStyle w:val="kadertitelblad"/>
              <w:framePr w:wrap="auto" w:hAnchor="text" w:xAlign="left" w:yAlign="inline"/>
              <w:suppressOverlap w:val="0"/>
              <w:rPr>
                <w:lang w:val="nl-NL"/>
              </w:rPr>
            </w:pPr>
            <w:r w:rsidRPr="00703CDD">
              <w:rPr>
                <w:b/>
                <w:lang w:val="nl-NL"/>
              </w:rPr>
              <w:t xml:space="preserve">1TI2 – Groep2-B </w:t>
            </w:r>
          </w:p>
        </w:tc>
      </w:tr>
      <w:tr w:rsidR="004832C4" w:rsidRPr="00703CDD" w14:paraId="4A1B57E0" w14:textId="77777777" w:rsidTr="53552FA6">
        <w:tc>
          <w:tcPr>
            <w:tcW w:w="8437" w:type="dxa"/>
          </w:tcPr>
          <w:p w14:paraId="56EFDBBD" w14:textId="4B32A2B4" w:rsidR="004832C4" w:rsidRPr="00703CDD" w:rsidRDefault="00C05025" w:rsidP="00DD46F1">
            <w:pPr>
              <w:pStyle w:val="kadertitelblad"/>
              <w:framePr w:wrap="auto" w:hAnchor="text" w:xAlign="left" w:yAlign="inline"/>
              <w:suppressOverlap w:val="0"/>
              <w:rPr>
                <w:lang w:val="nl-NL"/>
              </w:rPr>
            </w:pPr>
            <w:sdt>
              <w:sdtPr>
                <w:rPr>
                  <w:rStyle w:val="Style4"/>
                  <w:lang w:val="nl-NL"/>
                </w:rPr>
                <w:alias w:val="Hoeveelste"/>
                <w:tag w:val="Hoeveelste"/>
                <w:id w:val="-153694285"/>
                <w:placeholder>
                  <w:docPart w:val="C2F9C61988874C0A881109D8981B3255"/>
                </w:placeholder>
                <w:dropDownList>
                  <w:listItem w:value="Choose an item."/>
                  <w:listItem w:displayText="Eerste" w:value="Eerste"/>
                  <w:listItem w:displayText="Tweede" w:value="Tweede"/>
                  <w:listItem w:displayText="Derde" w:value="Derde"/>
                </w:dropDownList>
              </w:sdtPr>
              <w:sdtEndPr>
                <w:rPr>
                  <w:rStyle w:val="Policepardfaut"/>
                </w:rPr>
              </w:sdtEndPr>
              <w:sdtContent>
                <w:r w:rsidR="006E3D9F" w:rsidRPr="00703CDD">
                  <w:rPr>
                    <w:rStyle w:val="Style4"/>
                    <w:lang w:val="nl-NL"/>
                  </w:rPr>
                  <w:t>Eerste</w:t>
                </w:r>
              </w:sdtContent>
            </w:sdt>
            <w:r w:rsidR="004A0F6B" w:rsidRPr="00703CDD">
              <w:rPr>
                <w:lang w:val="nl-NL"/>
              </w:rPr>
              <w:t xml:space="preserve"> </w:t>
            </w:r>
            <w:r w:rsidR="006E3D9F" w:rsidRPr="00703CDD">
              <w:rPr>
                <w:lang w:val="nl-NL"/>
              </w:rPr>
              <w:t>Bachelor</w:t>
            </w:r>
            <w:r w:rsidR="004A0F6B" w:rsidRPr="00703CDD">
              <w:rPr>
                <w:lang w:val="nl-NL"/>
              </w:rPr>
              <w:t xml:space="preserve"> -</w:t>
            </w:r>
            <w:r w:rsidR="004832C4" w:rsidRPr="00703CDD">
              <w:rPr>
                <w:lang w:val="nl-NL"/>
              </w:rPr>
              <w:t xml:space="preserve"> </w:t>
            </w:r>
            <w:sdt>
              <w:sdtPr>
                <w:rPr>
                  <w:rStyle w:val="Style4"/>
                  <w:lang w:val="nl-NL"/>
                </w:rPr>
                <w:alias w:val="Opleiding"/>
                <w:tag w:val="Opleiding"/>
                <w:id w:val="-1337450494"/>
                <w:placeholder>
                  <w:docPart w:val="019E59B7A4FC4810A78A6191A87C2DE7"/>
                </w:placeholder>
                <w:dropDownList>
                  <w:listItem w:value="Choose an item."/>
                  <w:listItem w:displayText="Bedrijfsmanagement" w:value="Bedrijfsmanagement"/>
                  <w:listItem w:displayText="Office Management" w:value="Office Management"/>
                  <w:listItem w:displayText="Toegepaste Informatica" w:value="Toegepaste Informatica"/>
                  <w:listItem w:displayText="Bedrijfsmanagement HAO" w:value="Bedrijfsmanagement HAO"/>
                  <w:listItem w:displayText="Office Management HAO" w:value="Office Management HAO"/>
                </w:dropDownList>
              </w:sdtPr>
              <w:sdtEndPr>
                <w:rPr>
                  <w:rStyle w:val="Policepardfaut"/>
                </w:rPr>
              </w:sdtEndPr>
              <w:sdtContent>
                <w:r w:rsidR="006E3D9F" w:rsidRPr="00703CDD">
                  <w:rPr>
                    <w:rStyle w:val="Style4"/>
                    <w:lang w:val="nl-NL"/>
                  </w:rPr>
                  <w:t>Toegepaste Informatica</w:t>
                </w:r>
              </w:sdtContent>
            </w:sdt>
          </w:p>
          <w:sdt>
            <w:sdtPr>
              <w:rPr>
                <w:rStyle w:val="Style4"/>
                <w:lang w:val="nl-NL"/>
              </w:rPr>
              <w:alias w:val="Afstudeerrichting"/>
              <w:tag w:val="Afstudeerrichting"/>
              <w:id w:val="1517964606"/>
              <w:placeholder>
                <w:docPart w:val="6AAB3F45A9B84E48AB310951D31D7585"/>
              </w:placeholder>
              <w:showingPlcHdr/>
              <w:dropDownList>
                <w:listItem w:value="Choose an item."/>
                <w:listItem w:displayText="Accountancy-Fiscaliteit" w:value="Accountancy-Fiscaliteit"/>
                <w:listItem w:displayText="Financie- en Verzekeringswezen" w:value="Financie- en Verzekeringswezen"/>
                <w:listItem w:displayText="Logistiek management" w:value="Logistiek management"/>
                <w:listItem w:displayText="Marketing" w:value="Marketing"/>
                <w:listItem w:displayText="Medical Management Assistant" w:value="Medical Management Assistant"/>
              </w:dropDownList>
            </w:sdtPr>
            <w:sdtEndPr>
              <w:rPr>
                <w:rStyle w:val="Policepardfaut"/>
              </w:rPr>
            </w:sdtEndPr>
            <w:sdtContent>
              <w:p w14:paraId="54FBB16C" w14:textId="77777777" w:rsidR="004832C4" w:rsidRPr="00703CDD" w:rsidRDefault="005D42E4" w:rsidP="00DD46F1">
                <w:pPr>
                  <w:pStyle w:val="kadertitelblad"/>
                  <w:framePr w:wrap="auto" w:hAnchor="text" w:xAlign="left" w:yAlign="inline"/>
                  <w:suppressOverlap w:val="0"/>
                  <w:rPr>
                    <w:b/>
                    <w:lang w:val="nl-NL"/>
                  </w:rPr>
                </w:pPr>
                <w:r w:rsidRPr="00703CDD">
                  <w:rPr>
                    <w:rStyle w:val="Textedelespacerserv"/>
                    <w:vanish/>
                    <w:lang w:val="nl-NL"/>
                  </w:rPr>
                  <w:t>Choose an item.</w:t>
                </w:r>
              </w:p>
            </w:sdtContent>
          </w:sdt>
        </w:tc>
      </w:tr>
      <w:tr w:rsidR="004832C4" w:rsidRPr="00703CDD" w14:paraId="5DAB6C7B" w14:textId="77777777" w:rsidTr="53552FA6">
        <w:tc>
          <w:tcPr>
            <w:tcW w:w="8437" w:type="dxa"/>
          </w:tcPr>
          <w:p w14:paraId="02EB378F" w14:textId="77777777" w:rsidR="004832C4" w:rsidRPr="00703CDD" w:rsidRDefault="004832C4" w:rsidP="00DD46F1">
            <w:pPr>
              <w:pStyle w:val="kadertitelblad"/>
              <w:framePr w:wrap="auto" w:hAnchor="text" w:xAlign="left" w:yAlign="inline"/>
              <w:suppressOverlap w:val="0"/>
              <w:rPr>
                <w:lang w:val="nl-NL"/>
              </w:rPr>
            </w:pPr>
          </w:p>
        </w:tc>
      </w:tr>
      <w:tr w:rsidR="004832C4" w:rsidRPr="00703CDD" w14:paraId="6A05A809" w14:textId="77777777" w:rsidTr="53552FA6">
        <w:tc>
          <w:tcPr>
            <w:tcW w:w="8437" w:type="dxa"/>
          </w:tcPr>
          <w:p w14:paraId="5A39BBE3" w14:textId="77777777" w:rsidR="004832C4" w:rsidRPr="00703CDD" w:rsidRDefault="004832C4" w:rsidP="00DD46F1">
            <w:pPr>
              <w:pStyle w:val="kadertitelblad"/>
              <w:framePr w:wrap="auto" w:hAnchor="text" w:xAlign="left" w:yAlign="inline"/>
              <w:suppressOverlap w:val="0"/>
              <w:rPr>
                <w:lang w:val="nl-NL"/>
              </w:rPr>
            </w:pPr>
          </w:p>
        </w:tc>
      </w:tr>
      <w:tr w:rsidR="004832C4" w:rsidRPr="00703CDD" w14:paraId="332E56F9" w14:textId="77777777" w:rsidTr="53552FA6">
        <w:tc>
          <w:tcPr>
            <w:tcW w:w="8437" w:type="dxa"/>
          </w:tcPr>
          <w:p w14:paraId="101965F0" w14:textId="2A957DB1" w:rsidR="004832C4" w:rsidRPr="00703CDD" w:rsidRDefault="003F04A9" w:rsidP="00491689">
            <w:pPr>
              <w:pStyle w:val="kadertitelblad"/>
              <w:framePr w:wrap="auto" w:hAnchor="text" w:xAlign="left" w:yAlign="inline"/>
              <w:ind w:left="-993"/>
              <w:suppressOverlap w:val="0"/>
              <w:rPr>
                <w:b/>
                <w:lang w:val="nl-NL"/>
              </w:rPr>
            </w:pPr>
            <w:r w:rsidRPr="00703CDD">
              <w:rPr>
                <w:b/>
                <w:lang w:val="nl-NL"/>
              </w:rPr>
              <w:t>DATABASE DESIGN</w:t>
            </w:r>
          </w:p>
          <w:p w14:paraId="732026EB" w14:textId="20984E5D" w:rsidR="004832C4" w:rsidRPr="00703CDD" w:rsidRDefault="003F04A9" w:rsidP="002B3BCA">
            <w:pPr>
              <w:pStyle w:val="kadertitelblad"/>
              <w:framePr w:wrap="auto" w:hAnchor="text" w:xAlign="left" w:yAlign="inline"/>
              <w:suppressOverlap w:val="0"/>
              <w:rPr>
                <w:lang w:val="nl-NL"/>
              </w:rPr>
            </w:pPr>
            <w:r w:rsidRPr="00703CDD">
              <w:rPr>
                <w:lang w:val="nl-NL"/>
              </w:rPr>
              <w:t>Rogier van der Linde</w:t>
            </w:r>
          </w:p>
        </w:tc>
      </w:tr>
      <w:tr w:rsidR="004832C4" w:rsidRPr="00703CDD" w14:paraId="41C8F396" w14:textId="77777777" w:rsidTr="53552FA6">
        <w:tc>
          <w:tcPr>
            <w:tcW w:w="8437" w:type="dxa"/>
            <w:tcBorders>
              <w:bottom w:val="single" w:sz="4" w:space="0" w:color="auto"/>
            </w:tcBorders>
          </w:tcPr>
          <w:p w14:paraId="72A3D3EC" w14:textId="77777777" w:rsidR="004832C4" w:rsidRPr="00703CDD" w:rsidRDefault="004832C4" w:rsidP="00DD46F1">
            <w:pPr>
              <w:pStyle w:val="kadertitelblad"/>
              <w:framePr w:wrap="auto" w:hAnchor="text" w:xAlign="left" w:yAlign="inline"/>
              <w:suppressOverlap w:val="0"/>
              <w:rPr>
                <w:lang w:val="nl-NL"/>
              </w:rPr>
            </w:pPr>
          </w:p>
        </w:tc>
      </w:tr>
      <w:tr w:rsidR="005D42E4" w:rsidRPr="00703CDD" w14:paraId="13D2B663" w14:textId="77777777" w:rsidTr="53552FA6">
        <w:tc>
          <w:tcPr>
            <w:tcW w:w="8437" w:type="dxa"/>
            <w:tcBorders>
              <w:top w:val="single" w:sz="4" w:space="0" w:color="auto"/>
            </w:tcBorders>
          </w:tcPr>
          <w:p w14:paraId="0F39C44D" w14:textId="10814556" w:rsidR="005D42E4" w:rsidRPr="00703CDD" w:rsidRDefault="005D42E4" w:rsidP="005019F0">
            <w:pPr>
              <w:pStyle w:val="kadertitelblad"/>
              <w:framePr w:wrap="auto" w:hAnchor="text" w:xAlign="left" w:yAlign="inline"/>
              <w:suppressOverlap w:val="0"/>
              <w:rPr>
                <w:lang w:val="nl-NL"/>
              </w:rPr>
            </w:pPr>
            <w:r w:rsidRPr="00703CDD">
              <w:rPr>
                <w:lang w:val="nl-NL"/>
              </w:rPr>
              <w:t xml:space="preserve">Academiejaar </w:t>
            </w:r>
            <w:r w:rsidR="006E3D9F" w:rsidRPr="00703CDD">
              <w:rPr>
                <w:lang w:val="nl-NL"/>
              </w:rPr>
              <w:t>2020-2021</w:t>
            </w:r>
          </w:p>
        </w:tc>
      </w:tr>
    </w:tbl>
    <w:tbl>
      <w:tblPr>
        <w:tblStyle w:val="Grilledutableau"/>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4A0F6B" w:rsidRPr="00703CDD" w14:paraId="5BDA2F9F" w14:textId="77777777" w:rsidTr="004A0F6B">
        <w:tc>
          <w:tcPr>
            <w:tcW w:w="8665" w:type="dxa"/>
            <w:gridSpan w:val="2"/>
            <w:tcBorders>
              <w:top w:val="nil"/>
              <w:left w:val="nil"/>
              <w:bottom w:val="nil"/>
              <w:right w:val="nil"/>
            </w:tcBorders>
          </w:tcPr>
          <w:p w14:paraId="677AA0A0" w14:textId="6E8581DA" w:rsidR="004A0F6B" w:rsidRPr="00703CDD" w:rsidRDefault="00C05025" w:rsidP="004A0F6B">
            <w:pPr>
              <w:pStyle w:val="kadertitelblad"/>
              <w:framePr w:wrap="auto" w:hAnchor="text" w:xAlign="left" w:yAlign="inline"/>
              <w:suppressOverlap w:val="0"/>
              <w:rPr>
                <w:lang w:val="nl-NL"/>
              </w:rPr>
            </w:pPr>
            <w:sdt>
              <w:sdtPr>
                <w:rPr>
                  <w:rStyle w:val="Style2"/>
                  <w:lang w:val="nl-NL"/>
                </w:rPr>
                <w:alias w:val="Titel"/>
                <w:tag w:val="Titel"/>
                <w:id w:val="1423831304"/>
                <w:placeholder>
                  <w:docPart w:val="689791CEDB074574898B52D2D5DD7BA5"/>
                </w:placeholder>
                <w:text/>
              </w:sdtPr>
              <w:sdtEndPr>
                <w:rPr>
                  <w:rStyle w:val="Policepardfaut"/>
                  <w:b w:val="0"/>
                  <w:sz w:val="26"/>
                </w:rPr>
              </w:sdtEndPr>
              <w:sdtContent>
                <w:r w:rsidR="003F04A9" w:rsidRPr="00703CDD">
                  <w:rPr>
                    <w:rStyle w:val="Style2"/>
                    <w:lang w:val="nl-NL"/>
                  </w:rPr>
                  <w:t>CASUS - DATABASE DESIGN</w:t>
                </w:r>
              </w:sdtContent>
            </w:sdt>
            <w:r w:rsidR="003F04A9" w:rsidRPr="00703CDD">
              <w:rPr>
                <w:lang w:val="nl-NL"/>
              </w:rPr>
              <w:t xml:space="preserve"> </w:t>
            </w:r>
          </w:p>
        </w:tc>
      </w:tr>
      <w:tr w:rsidR="004A0F6B" w:rsidRPr="00703CDD" w14:paraId="0E22BA3B" w14:textId="77777777" w:rsidTr="004A0F6B">
        <w:trPr>
          <w:gridBefore w:val="1"/>
          <w:wBefore w:w="459" w:type="dxa"/>
        </w:trPr>
        <w:sdt>
          <w:sdtPr>
            <w:rPr>
              <w:rStyle w:val="Style3"/>
              <w:lang w:val="nl-NL"/>
            </w:rPr>
            <w:alias w:val="Ondertitel"/>
            <w:tag w:val="Ondertitel"/>
            <w:id w:val="601386055"/>
            <w:placeholder>
              <w:docPart w:val="689791CEDB074574898B52D2D5DD7BA5"/>
            </w:placeholder>
            <w:text/>
          </w:sdtPr>
          <w:sdtEndPr>
            <w:rPr>
              <w:rStyle w:val="Policepardfaut"/>
              <w:i w:val="0"/>
              <w:sz w:val="26"/>
            </w:rPr>
          </w:sdtEndPr>
          <w:sdtContent>
            <w:tc>
              <w:tcPr>
                <w:tcW w:w="8206" w:type="dxa"/>
                <w:tcBorders>
                  <w:top w:val="nil"/>
                  <w:left w:val="nil"/>
                  <w:bottom w:val="nil"/>
                  <w:right w:val="nil"/>
                </w:tcBorders>
              </w:tcPr>
              <w:p w14:paraId="40356BC2" w14:textId="2BE41607" w:rsidR="004A0F6B" w:rsidRPr="00703CDD" w:rsidRDefault="003F04A9" w:rsidP="004A0F6B">
                <w:pPr>
                  <w:pStyle w:val="kadertitelblad"/>
                  <w:framePr w:wrap="auto" w:hAnchor="text" w:xAlign="left" w:yAlign="inline"/>
                  <w:suppressOverlap w:val="0"/>
                  <w:rPr>
                    <w:lang w:val="nl-NL"/>
                  </w:rPr>
                </w:pPr>
                <w:r w:rsidRPr="00703CDD">
                  <w:rPr>
                    <w:rStyle w:val="Style3"/>
                    <w:lang w:val="nl-NL"/>
                  </w:rPr>
                  <w:t>[Restaurantketen]</w:t>
                </w:r>
              </w:p>
            </w:tc>
          </w:sdtContent>
        </w:sdt>
      </w:tr>
    </w:tbl>
    <w:p w14:paraId="0D0B940D" w14:textId="77777777" w:rsidR="001D04BF" w:rsidRPr="00703CDD" w:rsidRDefault="001D04BF" w:rsidP="005019F0">
      <w:pPr>
        <w:pStyle w:val="Titre"/>
        <w:framePr w:wrap="auto" w:vAnchor="margin" w:hAnchor="text" w:xAlign="left" w:yAlign="inline" w:anchorLock="1"/>
        <w:tabs>
          <w:tab w:val="left" w:pos="5320"/>
        </w:tabs>
        <w:jc w:val="left"/>
        <w:rPr>
          <w:lang w:val="nl-NL"/>
        </w:rPr>
      </w:pPr>
    </w:p>
    <w:p w14:paraId="0E27B00A" w14:textId="77777777" w:rsidR="001D04BF" w:rsidRPr="00703CDD" w:rsidRDefault="001D04BF" w:rsidP="001D04BF">
      <w:pPr>
        <w:rPr>
          <w:lang w:val="nl-NL"/>
        </w:rPr>
      </w:pPr>
    </w:p>
    <w:p w14:paraId="60061E4C" w14:textId="77777777" w:rsidR="001D04BF" w:rsidRPr="00703CDD" w:rsidRDefault="001D04BF" w:rsidP="001D04BF">
      <w:pPr>
        <w:rPr>
          <w:lang w:val="nl-NL"/>
        </w:rPr>
      </w:pPr>
    </w:p>
    <w:p w14:paraId="44EAFD9C" w14:textId="77777777" w:rsidR="001D04BF" w:rsidRPr="00703CDD" w:rsidRDefault="001D04BF" w:rsidP="001D04BF">
      <w:pPr>
        <w:rPr>
          <w:lang w:val="nl-NL"/>
        </w:rPr>
      </w:pPr>
    </w:p>
    <w:p w14:paraId="4B94D5A5" w14:textId="77777777" w:rsidR="001D04BF" w:rsidRPr="00703CDD" w:rsidRDefault="001D04BF" w:rsidP="001D04BF">
      <w:pPr>
        <w:rPr>
          <w:lang w:val="nl-NL"/>
        </w:rPr>
      </w:pPr>
    </w:p>
    <w:p w14:paraId="3DEEC669" w14:textId="77777777" w:rsidR="001D04BF" w:rsidRPr="00703CDD" w:rsidRDefault="001D04BF" w:rsidP="001D04BF">
      <w:pPr>
        <w:rPr>
          <w:lang w:val="nl-NL"/>
        </w:rPr>
      </w:pPr>
    </w:p>
    <w:p w14:paraId="3656B9AB" w14:textId="77777777" w:rsidR="001D04BF" w:rsidRPr="00703CDD" w:rsidRDefault="001D04BF" w:rsidP="001D04BF">
      <w:pPr>
        <w:rPr>
          <w:lang w:val="nl-NL"/>
        </w:rPr>
      </w:pPr>
    </w:p>
    <w:p w14:paraId="45FB0818" w14:textId="77777777" w:rsidR="001D04BF" w:rsidRPr="00703CDD" w:rsidRDefault="001D04BF" w:rsidP="001D04BF">
      <w:pPr>
        <w:rPr>
          <w:lang w:val="nl-NL"/>
        </w:rPr>
      </w:pPr>
    </w:p>
    <w:p w14:paraId="049F31CB" w14:textId="77777777" w:rsidR="001D04BF" w:rsidRPr="00703CDD" w:rsidRDefault="001D04BF" w:rsidP="001D04BF">
      <w:pPr>
        <w:tabs>
          <w:tab w:val="left" w:pos="4995"/>
        </w:tabs>
        <w:rPr>
          <w:lang w:val="nl-NL"/>
        </w:rPr>
      </w:pPr>
      <w:r w:rsidRPr="00703CDD">
        <w:rPr>
          <w:lang w:val="nl-NL"/>
        </w:rPr>
        <w:tab/>
      </w:r>
    </w:p>
    <w:p w14:paraId="53128261" w14:textId="77777777" w:rsidR="001D04BF" w:rsidRPr="00703CDD" w:rsidRDefault="001D04BF" w:rsidP="001D04BF">
      <w:pPr>
        <w:rPr>
          <w:lang w:val="nl-NL"/>
        </w:rPr>
      </w:pPr>
    </w:p>
    <w:p w14:paraId="62486C05" w14:textId="77777777" w:rsidR="004832C4" w:rsidRPr="00703CDD" w:rsidRDefault="004832C4" w:rsidP="001D04BF">
      <w:pPr>
        <w:rPr>
          <w:lang w:val="nl-NL"/>
        </w:rPr>
        <w:sectPr w:rsidR="004832C4" w:rsidRPr="00703CDD" w:rsidSect="00491689">
          <w:footerReference w:type="default" r:id="rId11"/>
          <w:headerReference w:type="first" r:id="rId12"/>
          <w:footerReference w:type="first" r:id="rId13"/>
          <w:pgSz w:w="11907" w:h="16840" w:code="9"/>
          <w:pgMar w:top="-726" w:right="1418" w:bottom="1701" w:left="2268" w:header="62" w:footer="709" w:gutter="0"/>
          <w:cols w:space="708"/>
          <w:titlePg/>
          <w:docGrid w:linePitch="360"/>
        </w:sectPr>
      </w:pPr>
    </w:p>
    <w:p w14:paraId="66B78949" w14:textId="63CA4930" w:rsidR="00F139EC" w:rsidRPr="00703CDD" w:rsidRDefault="00F139EC" w:rsidP="00F139EC">
      <w:pPr>
        <w:pStyle w:val="Titre0"/>
        <w:numPr>
          <w:ilvl w:val="0"/>
          <w:numId w:val="0"/>
        </w:numPr>
        <w:rPr>
          <w:lang w:val="nl-NL"/>
        </w:rPr>
      </w:pPr>
      <w:bookmarkStart w:id="0" w:name="_Toc60422946"/>
      <w:r w:rsidRPr="00703CDD">
        <w:rPr>
          <w:lang w:val="nl-NL"/>
        </w:rPr>
        <w:lastRenderedPageBreak/>
        <w:t>Inhoudsopgave</w:t>
      </w:r>
    </w:p>
    <w:p w14:paraId="127E311C" w14:textId="54C6B917" w:rsidR="00F139EC" w:rsidRPr="00703CDD" w:rsidRDefault="00F139EC" w:rsidP="00F139EC">
      <w:pPr>
        <w:pStyle w:val="TM1"/>
        <w:rPr>
          <w:rFonts w:asciiTheme="minorHAnsi" w:eastAsiaTheme="minorEastAsia" w:hAnsiTheme="minorHAnsi" w:cstheme="minorBidi"/>
          <w:noProof/>
          <w:sz w:val="22"/>
          <w:szCs w:val="22"/>
          <w:lang w:val="nl-NL" w:eastAsia="fr-BE"/>
        </w:rPr>
      </w:pPr>
      <w:r w:rsidRPr="00703CDD">
        <w:rPr>
          <w:lang w:val="nl-NL"/>
        </w:rPr>
        <w:fldChar w:fldCharType="begin"/>
      </w:r>
      <w:r w:rsidRPr="00703CDD">
        <w:rPr>
          <w:lang w:val="nl-NL"/>
        </w:rPr>
        <w:instrText xml:space="preserve"> TOC \o "2-3" \h \z \t "Titre 1;1" </w:instrText>
      </w:r>
      <w:r w:rsidRPr="00703CDD">
        <w:rPr>
          <w:lang w:val="nl-NL"/>
        </w:rPr>
        <w:fldChar w:fldCharType="separate"/>
      </w:r>
      <w:hyperlink w:anchor="_Toc60422980" w:history="1">
        <w:r w:rsidRPr="00703CDD">
          <w:rPr>
            <w:rStyle w:val="Lienhypertexte"/>
            <w:noProof/>
            <w:lang w:val="nl-NL"/>
          </w:rPr>
          <w:t>1</w:t>
        </w:r>
        <w:r w:rsidRPr="00703CDD">
          <w:rPr>
            <w:rFonts w:asciiTheme="minorHAnsi" w:eastAsiaTheme="minorEastAsia" w:hAnsiTheme="minorHAnsi" w:cstheme="minorBidi"/>
            <w:noProof/>
            <w:sz w:val="22"/>
            <w:szCs w:val="22"/>
            <w:lang w:val="nl-NL" w:eastAsia="fr-BE"/>
          </w:rPr>
          <w:tab/>
        </w:r>
        <w:r w:rsidRPr="00703CDD">
          <w:rPr>
            <w:rStyle w:val="Lienhypertexte"/>
            <w:noProof/>
            <w:lang w:val="nl-NL"/>
          </w:rPr>
          <w:t>Inleiding</w:t>
        </w:r>
        <w:r w:rsidRPr="00703CDD">
          <w:rPr>
            <w:noProof/>
            <w:webHidden/>
            <w:lang w:val="nl-NL"/>
          </w:rPr>
          <w:tab/>
        </w:r>
        <w:r w:rsidRPr="00703CDD">
          <w:rPr>
            <w:noProof/>
            <w:webHidden/>
            <w:lang w:val="nl-NL"/>
          </w:rPr>
          <w:fldChar w:fldCharType="begin"/>
        </w:r>
        <w:r w:rsidRPr="00703CDD">
          <w:rPr>
            <w:noProof/>
            <w:webHidden/>
            <w:lang w:val="nl-NL"/>
          </w:rPr>
          <w:instrText xml:space="preserve"> PAGEREF _Toc60422980 \h </w:instrText>
        </w:r>
        <w:r w:rsidRPr="00703CDD">
          <w:rPr>
            <w:noProof/>
            <w:webHidden/>
            <w:lang w:val="nl-NL"/>
          </w:rPr>
        </w:r>
        <w:r w:rsidRPr="00703CDD">
          <w:rPr>
            <w:noProof/>
            <w:webHidden/>
            <w:lang w:val="nl-NL"/>
          </w:rPr>
          <w:fldChar w:fldCharType="separate"/>
        </w:r>
        <w:r w:rsidRPr="00703CDD">
          <w:rPr>
            <w:noProof/>
            <w:webHidden/>
            <w:lang w:val="nl-NL"/>
          </w:rPr>
          <w:t>3</w:t>
        </w:r>
        <w:r w:rsidRPr="00703CDD">
          <w:rPr>
            <w:noProof/>
            <w:webHidden/>
            <w:lang w:val="nl-NL"/>
          </w:rPr>
          <w:fldChar w:fldCharType="end"/>
        </w:r>
      </w:hyperlink>
    </w:p>
    <w:p w14:paraId="54FEFC2B" w14:textId="0E2ECAC7" w:rsidR="00F139EC" w:rsidRPr="00703CDD" w:rsidRDefault="00F139EC">
      <w:pPr>
        <w:spacing w:before="0" w:after="0"/>
        <w:rPr>
          <w:rFonts w:eastAsiaTheme="majorEastAsia" w:cstheme="majorBidi"/>
          <w:b/>
          <w:bCs/>
          <w:kern w:val="32"/>
          <w:sz w:val="36"/>
          <w:szCs w:val="32"/>
          <w:lang w:val="nl-NL"/>
        </w:rPr>
      </w:pPr>
      <w:r w:rsidRPr="00703CDD">
        <w:rPr>
          <w:lang w:val="nl-NL"/>
        </w:rPr>
        <w:fldChar w:fldCharType="end"/>
      </w:r>
      <w:r w:rsidRPr="00703CDD">
        <w:rPr>
          <w:lang w:val="nl-NL"/>
        </w:rPr>
        <w:br w:type="page"/>
      </w:r>
    </w:p>
    <w:p w14:paraId="0CDB4AC6" w14:textId="583E8B12" w:rsidR="00622A26" w:rsidRPr="00703CDD" w:rsidRDefault="003F04A9" w:rsidP="00F139EC">
      <w:pPr>
        <w:pStyle w:val="Titre1"/>
        <w:rPr>
          <w:lang w:val="nl-NL"/>
        </w:rPr>
      </w:pPr>
      <w:bookmarkStart w:id="1" w:name="_Toc60422980"/>
      <w:r w:rsidRPr="00703CDD">
        <w:rPr>
          <w:lang w:val="nl-NL"/>
        </w:rPr>
        <w:lastRenderedPageBreak/>
        <w:t>Inleiding</w:t>
      </w:r>
      <w:bookmarkEnd w:id="0"/>
      <w:bookmarkEnd w:id="1"/>
    </w:p>
    <w:p w14:paraId="146E3DE7" w14:textId="5B32BD63" w:rsidR="00CF3932" w:rsidRPr="00703CDD" w:rsidRDefault="00CF3932" w:rsidP="00CF3932">
      <w:pPr>
        <w:rPr>
          <w:lang w:val="nl-NL"/>
        </w:rPr>
      </w:pPr>
      <w:r w:rsidRPr="00703CDD">
        <w:rPr>
          <w:lang w:val="nl-NL"/>
        </w:rPr>
        <w:t>I</w:t>
      </w:r>
      <w:r w:rsidRPr="00703CDD">
        <w:rPr>
          <w:lang w:val="nl-NL"/>
        </w:rPr>
        <w:t>n het eerste semester leerde de cursus Database Design ons hoe we een Database visueel kunnen maken. We zijn van nul af aan begonnen en zijn nu in staat om op een integrale database aan te leggen.</w:t>
      </w:r>
    </w:p>
    <w:p w14:paraId="472DB5A2" w14:textId="72CE4376" w:rsidR="000E4C43" w:rsidRPr="00703CDD" w:rsidRDefault="00CF3932" w:rsidP="00CF3932">
      <w:pPr>
        <w:rPr>
          <w:lang w:val="nl-NL"/>
        </w:rPr>
      </w:pPr>
      <w:r w:rsidRPr="00703CDD">
        <w:rPr>
          <w:lang w:val="nl-NL"/>
        </w:rPr>
        <w:t>Voor onze casus van dit semester werd ons gevraagd een database te maken voor een restaurant</w:t>
      </w:r>
      <w:r w:rsidR="000E4C43" w:rsidRPr="00703CDD">
        <w:rPr>
          <w:lang w:val="nl-NL"/>
        </w:rPr>
        <w:t>keten</w:t>
      </w:r>
      <w:r w:rsidRPr="00703CDD">
        <w:rPr>
          <w:lang w:val="nl-NL"/>
        </w:rPr>
        <w:t xml:space="preserve">. We begonnen </w:t>
      </w:r>
      <w:r w:rsidR="000E4C43" w:rsidRPr="00703CDD">
        <w:rPr>
          <w:lang w:val="nl-NL"/>
        </w:rPr>
        <w:t>na te denken aan</w:t>
      </w:r>
      <w:r w:rsidRPr="00703CDD">
        <w:rPr>
          <w:lang w:val="nl-NL"/>
        </w:rPr>
        <w:t xml:space="preserve"> het proces van onze casus. Vervolgens </w:t>
      </w:r>
      <w:r w:rsidR="000E4C43" w:rsidRPr="00703CDD">
        <w:rPr>
          <w:lang w:val="nl-NL"/>
        </w:rPr>
        <w:t>zijn we begonnen met</w:t>
      </w:r>
      <w:r w:rsidRPr="00703CDD">
        <w:rPr>
          <w:lang w:val="nl-NL"/>
        </w:rPr>
        <w:t xml:space="preserve"> het conceptue</w:t>
      </w:r>
      <w:r w:rsidR="000E4C43" w:rsidRPr="00703CDD">
        <w:rPr>
          <w:lang w:val="nl-NL"/>
        </w:rPr>
        <w:t>el</w:t>
      </w:r>
      <w:r w:rsidRPr="00703CDD">
        <w:rPr>
          <w:lang w:val="nl-NL"/>
        </w:rPr>
        <w:t xml:space="preserve"> model. </w:t>
      </w:r>
      <w:r w:rsidR="000E4C43" w:rsidRPr="00703CDD">
        <w:rPr>
          <w:lang w:val="nl-NL"/>
        </w:rPr>
        <w:t>Daarna</w:t>
      </w:r>
      <w:r w:rsidRPr="00703CDD">
        <w:rPr>
          <w:lang w:val="nl-NL"/>
        </w:rPr>
        <w:t xml:space="preserve"> zijn we in detail getreden</w:t>
      </w:r>
      <w:r w:rsidR="000E4C43" w:rsidRPr="00703CDD">
        <w:rPr>
          <w:lang w:val="nl-NL"/>
        </w:rPr>
        <w:t xml:space="preserve"> en hebben we een conceptueel model gemaakt</w:t>
      </w:r>
      <w:r w:rsidRPr="00703CDD">
        <w:rPr>
          <w:lang w:val="nl-NL"/>
        </w:rPr>
        <w:t xml:space="preserve">, met de bedoeling om relaties tussen onze entiteiten te creëren.  </w:t>
      </w:r>
      <w:r w:rsidR="000E4C43" w:rsidRPr="00703CDD">
        <w:rPr>
          <w:lang w:val="nl-NL"/>
        </w:rPr>
        <w:t>Ten slotte</w:t>
      </w:r>
      <w:r w:rsidRPr="00703CDD">
        <w:rPr>
          <w:lang w:val="nl-NL"/>
        </w:rPr>
        <w:t xml:space="preserve"> sloten we af met een fysi</w:t>
      </w:r>
      <w:r w:rsidR="000E4C43" w:rsidRPr="00703CDD">
        <w:rPr>
          <w:lang w:val="nl-NL"/>
        </w:rPr>
        <w:t>sch</w:t>
      </w:r>
      <w:r w:rsidRPr="00703CDD">
        <w:rPr>
          <w:lang w:val="nl-NL"/>
        </w:rPr>
        <w:t xml:space="preserve"> model van ons werk. Elke stap die we zetten werd opgeschreven in een word</w:t>
      </w:r>
      <w:r w:rsidR="000E4C43" w:rsidRPr="00703CDD">
        <w:rPr>
          <w:lang w:val="nl-NL"/>
        </w:rPr>
        <w:t xml:space="preserve"> </w:t>
      </w:r>
      <w:r w:rsidRPr="00703CDD">
        <w:rPr>
          <w:lang w:val="nl-NL"/>
        </w:rPr>
        <w:t xml:space="preserve">document. Om vervolgens een complete </w:t>
      </w:r>
      <w:r w:rsidR="000E4C43" w:rsidRPr="00703CDD">
        <w:rPr>
          <w:lang w:val="nl-NL"/>
        </w:rPr>
        <w:t>p</w:t>
      </w:r>
      <w:r w:rsidRPr="00703CDD">
        <w:rPr>
          <w:lang w:val="nl-NL"/>
        </w:rPr>
        <w:t xml:space="preserve">aper te maken. </w:t>
      </w:r>
    </w:p>
    <w:p w14:paraId="6DFEF236" w14:textId="77777777" w:rsidR="000E4C43" w:rsidRPr="00703CDD" w:rsidRDefault="000E4C43">
      <w:pPr>
        <w:spacing w:before="0" w:after="0"/>
        <w:rPr>
          <w:lang w:val="nl-NL"/>
        </w:rPr>
      </w:pPr>
      <w:r w:rsidRPr="00703CDD">
        <w:rPr>
          <w:lang w:val="nl-NL"/>
        </w:rPr>
        <w:br w:type="page"/>
      </w:r>
    </w:p>
    <w:p w14:paraId="3C5A647F" w14:textId="07F044F4" w:rsidR="00F139EC" w:rsidRPr="00703CDD" w:rsidRDefault="000E4C43" w:rsidP="000E4C43">
      <w:pPr>
        <w:pStyle w:val="Titre1"/>
        <w:rPr>
          <w:lang w:val="nl-NL"/>
        </w:rPr>
      </w:pPr>
      <w:r w:rsidRPr="00703CDD">
        <w:rPr>
          <w:lang w:val="nl-NL"/>
        </w:rPr>
        <w:lastRenderedPageBreak/>
        <w:t>Gebruikte terminologie</w:t>
      </w:r>
    </w:p>
    <w:p w14:paraId="2791FE30" w14:textId="77777777" w:rsidR="00793A58" w:rsidRPr="00703CDD" w:rsidRDefault="00793A58" w:rsidP="00793A58">
      <w:pPr>
        <w:rPr>
          <w:lang w:val="nl-N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239"/>
      </w:tblGrid>
      <w:tr w:rsidR="00830159" w:rsidRPr="00703CDD" w14:paraId="7E52A70F" w14:textId="77777777" w:rsidTr="00830159">
        <w:tc>
          <w:tcPr>
            <w:tcW w:w="3256" w:type="dxa"/>
          </w:tcPr>
          <w:p w14:paraId="3110BCF6" w14:textId="77777777" w:rsidR="00830159" w:rsidRPr="00703CDD" w:rsidRDefault="00830159" w:rsidP="005520B6">
            <w:pPr>
              <w:spacing w:line="480" w:lineRule="auto"/>
              <w:rPr>
                <w:b/>
                <w:bCs/>
                <w:lang w:val="nl-NL"/>
              </w:rPr>
            </w:pPr>
            <w:r w:rsidRPr="00703CDD">
              <w:rPr>
                <w:b/>
                <w:bCs/>
                <w:lang w:val="nl-NL"/>
              </w:rPr>
              <w:t>Locatie</w:t>
            </w:r>
          </w:p>
        </w:tc>
        <w:tc>
          <w:tcPr>
            <w:tcW w:w="5239" w:type="dxa"/>
          </w:tcPr>
          <w:p w14:paraId="6A2DE90E" w14:textId="485A1786" w:rsidR="00830159" w:rsidRPr="00703CDD" w:rsidRDefault="00830159" w:rsidP="0097526F">
            <w:pPr>
              <w:spacing w:line="276" w:lineRule="auto"/>
              <w:rPr>
                <w:b/>
                <w:bCs/>
                <w:lang w:val="nl-NL"/>
              </w:rPr>
            </w:pPr>
            <w:r w:rsidRPr="00703CDD">
              <w:rPr>
                <w:lang w:val="nl-NL"/>
              </w:rPr>
              <w:t>Hier geven wij de ligging van het restaurant.</w:t>
            </w:r>
          </w:p>
        </w:tc>
      </w:tr>
      <w:tr w:rsidR="00830159" w:rsidRPr="00703CDD" w14:paraId="00D21940" w14:textId="77777777" w:rsidTr="00830159">
        <w:tc>
          <w:tcPr>
            <w:tcW w:w="3256" w:type="dxa"/>
          </w:tcPr>
          <w:p w14:paraId="600FD9B8" w14:textId="77777777" w:rsidR="00830159" w:rsidRPr="00703CDD" w:rsidRDefault="00830159" w:rsidP="005520B6">
            <w:pPr>
              <w:spacing w:line="480" w:lineRule="auto"/>
              <w:rPr>
                <w:b/>
                <w:bCs/>
                <w:lang w:val="nl-NL"/>
              </w:rPr>
            </w:pPr>
            <w:r w:rsidRPr="00703CDD">
              <w:rPr>
                <w:b/>
                <w:bCs/>
                <w:lang w:val="nl-NL"/>
              </w:rPr>
              <w:t>Restaurant</w:t>
            </w:r>
          </w:p>
        </w:tc>
        <w:tc>
          <w:tcPr>
            <w:tcW w:w="5239" w:type="dxa"/>
          </w:tcPr>
          <w:p w14:paraId="5B204A60" w14:textId="7AE62AA6" w:rsidR="00830159" w:rsidRPr="00703CDD" w:rsidRDefault="0097526F" w:rsidP="0097526F">
            <w:pPr>
              <w:spacing w:line="276" w:lineRule="auto"/>
              <w:rPr>
                <w:lang w:val="nl-NL"/>
              </w:rPr>
            </w:pPr>
            <w:r w:rsidRPr="00703CDD">
              <w:rPr>
                <w:lang w:val="nl-NL"/>
              </w:rPr>
              <w:t>Het gebouw waarin de klanten komen eten.</w:t>
            </w:r>
          </w:p>
        </w:tc>
      </w:tr>
      <w:tr w:rsidR="00830159" w:rsidRPr="00703CDD" w14:paraId="63B873E6" w14:textId="77777777" w:rsidTr="00830159">
        <w:tc>
          <w:tcPr>
            <w:tcW w:w="3256" w:type="dxa"/>
          </w:tcPr>
          <w:p w14:paraId="4E76D550" w14:textId="77777777" w:rsidR="00830159" w:rsidRPr="00703CDD" w:rsidRDefault="00830159" w:rsidP="005520B6">
            <w:pPr>
              <w:spacing w:line="276" w:lineRule="auto"/>
              <w:rPr>
                <w:b/>
                <w:bCs/>
                <w:lang w:val="nl-NL"/>
              </w:rPr>
            </w:pPr>
            <w:r w:rsidRPr="00703CDD">
              <w:rPr>
                <w:b/>
                <w:bCs/>
                <w:lang w:val="nl-NL"/>
              </w:rPr>
              <w:t>Openingsuur</w:t>
            </w:r>
          </w:p>
        </w:tc>
        <w:tc>
          <w:tcPr>
            <w:tcW w:w="5239" w:type="dxa"/>
          </w:tcPr>
          <w:p w14:paraId="3FE23282" w14:textId="77777777" w:rsidR="00830159" w:rsidRPr="00703CDD" w:rsidRDefault="00830159" w:rsidP="0097526F">
            <w:pPr>
              <w:spacing w:line="276" w:lineRule="auto"/>
              <w:rPr>
                <w:lang w:val="nl-NL"/>
              </w:rPr>
            </w:pPr>
            <w:r w:rsidRPr="00703CDD">
              <w:rPr>
                <w:lang w:val="nl-NL"/>
              </w:rPr>
              <w:t>Elk restaurant heeft zijn start en einduur, dit schrijven wij adhv een erd openingsuur.</w:t>
            </w:r>
          </w:p>
        </w:tc>
      </w:tr>
      <w:tr w:rsidR="00830159" w:rsidRPr="00703CDD" w14:paraId="07A550B9" w14:textId="77777777" w:rsidTr="00830159">
        <w:tc>
          <w:tcPr>
            <w:tcW w:w="3256" w:type="dxa"/>
          </w:tcPr>
          <w:p w14:paraId="3643341E" w14:textId="77777777" w:rsidR="00830159" w:rsidRPr="00703CDD" w:rsidRDefault="00830159" w:rsidP="005520B6">
            <w:pPr>
              <w:spacing w:line="480" w:lineRule="auto"/>
              <w:rPr>
                <w:b/>
                <w:bCs/>
                <w:lang w:val="nl-NL"/>
              </w:rPr>
            </w:pPr>
            <w:r w:rsidRPr="00703CDD">
              <w:rPr>
                <w:b/>
                <w:bCs/>
                <w:lang w:val="nl-NL"/>
              </w:rPr>
              <w:t>Personeel</w:t>
            </w:r>
          </w:p>
        </w:tc>
        <w:tc>
          <w:tcPr>
            <w:tcW w:w="5239" w:type="dxa"/>
          </w:tcPr>
          <w:p w14:paraId="4B333C83" w14:textId="77777777" w:rsidR="00830159" w:rsidRPr="00703CDD" w:rsidRDefault="00830159" w:rsidP="0097526F">
            <w:pPr>
              <w:spacing w:line="276" w:lineRule="auto"/>
              <w:rPr>
                <w:lang w:val="nl-NL"/>
              </w:rPr>
            </w:pPr>
            <w:r w:rsidRPr="00703CDD">
              <w:rPr>
                <w:lang w:val="nl-NL"/>
              </w:rPr>
              <w:t>Werknemers zijn verdeel in twee categorieën; keukenpersoneel en zaalpersoneel. Elk werknemer heeft zijn eigen id en shifturen.</w:t>
            </w:r>
          </w:p>
        </w:tc>
      </w:tr>
      <w:tr w:rsidR="00830159" w:rsidRPr="00703CDD" w14:paraId="3CD669F8" w14:textId="77777777" w:rsidTr="00830159">
        <w:tc>
          <w:tcPr>
            <w:tcW w:w="3256" w:type="dxa"/>
          </w:tcPr>
          <w:p w14:paraId="6C168898" w14:textId="77777777" w:rsidR="00830159" w:rsidRPr="00703CDD" w:rsidRDefault="00830159" w:rsidP="005520B6">
            <w:pPr>
              <w:spacing w:line="480" w:lineRule="auto"/>
              <w:rPr>
                <w:b/>
                <w:bCs/>
                <w:lang w:val="nl-NL"/>
              </w:rPr>
            </w:pPr>
            <w:r w:rsidRPr="00703CDD">
              <w:rPr>
                <w:b/>
                <w:bCs/>
                <w:lang w:val="nl-NL"/>
              </w:rPr>
              <w:t>Klant</w:t>
            </w:r>
          </w:p>
        </w:tc>
        <w:tc>
          <w:tcPr>
            <w:tcW w:w="5239" w:type="dxa"/>
          </w:tcPr>
          <w:p w14:paraId="378322AF" w14:textId="09A9A341" w:rsidR="00830159" w:rsidRPr="00703CDD" w:rsidRDefault="0097526F" w:rsidP="0097526F">
            <w:pPr>
              <w:spacing w:line="276" w:lineRule="auto"/>
              <w:rPr>
                <w:lang w:val="nl-NL"/>
              </w:rPr>
            </w:pPr>
            <w:r w:rsidRPr="00703CDD">
              <w:rPr>
                <w:lang w:val="nl-NL"/>
              </w:rPr>
              <w:t>Hier noteren wij de naam en telefoonnummer van onze klanten.</w:t>
            </w:r>
          </w:p>
        </w:tc>
      </w:tr>
      <w:tr w:rsidR="00830159" w:rsidRPr="00703CDD" w14:paraId="0D9E5D75" w14:textId="77777777" w:rsidTr="00830159">
        <w:tc>
          <w:tcPr>
            <w:tcW w:w="3256" w:type="dxa"/>
          </w:tcPr>
          <w:p w14:paraId="3579CAB7" w14:textId="77777777" w:rsidR="00830159" w:rsidRPr="00703CDD" w:rsidRDefault="00830159" w:rsidP="005520B6">
            <w:pPr>
              <w:spacing w:line="480" w:lineRule="auto"/>
              <w:rPr>
                <w:b/>
                <w:bCs/>
                <w:lang w:val="nl-NL"/>
              </w:rPr>
            </w:pPr>
            <w:r w:rsidRPr="00703CDD">
              <w:rPr>
                <w:b/>
                <w:bCs/>
                <w:lang w:val="nl-NL"/>
              </w:rPr>
              <w:t>Reservatie</w:t>
            </w:r>
          </w:p>
        </w:tc>
        <w:tc>
          <w:tcPr>
            <w:tcW w:w="5239" w:type="dxa"/>
          </w:tcPr>
          <w:p w14:paraId="1C629943" w14:textId="6B26BD0C" w:rsidR="00830159" w:rsidRPr="00703CDD" w:rsidRDefault="0097526F" w:rsidP="0097526F">
            <w:pPr>
              <w:spacing w:line="276" w:lineRule="auto"/>
              <w:rPr>
                <w:lang w:val="nl-NL"/>
              </w:rPr>
            </w:pPr>
            <w:r w:rsidRPr="00703CDD">
              <w:rPr>
                <w:lang w:val="nl-NL"/>
              </w:rPr>
              <w:t>Hier reserveert men een tafel in onze restaurant en noteert men een id, uur en een datum voor de reservatie.</w:t>
            </w:r>
          </w:p>
        </w:tc>
      </w:tr>
      <w:tr w:rsidR="00830159" w:rsidRPr="00703CDD" w14:paraId="58375885" w14:textId="77777777" w:rsidTr="00830159">
        <w:tc>
          <w:tcPr>
            <w:tcW w:w="3256" w:type="dxa"/>
          </w:tcPr>
          <w:p w14:paraId="79BF78DF" w14:textId="77777777" w:rsidR="00830159" w:rsidRPr="00703CDD" w:rsidRDefault="00830159" w:rsidP="005520B6">
            <w:pPr>
              <w:spacing w:line="480" w:lineRule="auto"/>
              <w:rPr>
                <w:b/>
                <w:bCs/>
                <w:lang w:val="nl-NL"/>
              </w:rPr>
            </w:pPr>
            <w:r w:rsidRPr="00703CDD">
              <w:rPr>
                <w:b/>
                <w:bCs/>
                <w:lang w:val="nl-NL"/>
              </w:rPr>
              <w:t>Bedient</w:t>
            </w:r>
          </w:p>
        </w:tc>
        <w:tc>
          <w:tcPr>
            <w:tcW w:w="5239" w:type="dxa"/>
          </w:tcPr>
          <w:p w14:paraId="418CF8F3" w14:textId="476449BC" w:rsidR="00830159" w:rsidRPr="00703CDD" w:rsidRDefault="0097526F" w:rsidP="0097526F">
            <w:pPr>
              <w:spacing w:line="276" w:lineRule="auto"/>
              <w:rPr>
                <w:lang w:val="nl-NL"/>
              </w:rPr>
            </w:pPr>
            <w:r w:rsidRPr="00703CDD">
              <w:rPr>
                <w:lang w:val="nl-NL"/>
              </w:rPr>
              <w:t xml:space="preserve">Dit gebruikt men om te tonen dat zaalpersoneel onze klanten serveren. </w:t>
            </w:r>
          </w:p>
        </w:tc>
      </w:tr>
      <w:tr w:rsidR="00830159" w:rsidRPr="00703CDD" w14:paraId="73C55FC2" w14:textId="77777777" w:rsidTr="00830159">
        <w:tc>
          <w:tcPr>
            <w:tcW w:w="3256" w:type="dxa"/>
          </w:tcPr>
          <w:p w14:paraId="102E337B" w14:textId="77777777" w:rsidR="00830159" w:rsidRPr="00703CDD" w:rsidRDefault="00830159" w:rsidP="005520B6">
            <w:pPr>
              <w:spacing w:line="480" w:lineRule="auto"/>
              <w:rPr>
                <w:b/>
                <w:bCs/>
                <w:lang w:val="nl-NL"/>
              </w:rPr>
            </w:pPr>
            <w:r w:rsidRPr="00703CDD">
              <w:rPr>
                <w:b/>
                <w:bCs/>
                <w:lang w:val="nl-NL"/>
              </w:rPr>
              <w:t>Tafel</w:t>
            </w:r>
          </w:p>
        </w:tc>
        <w:tc>
          <w:tcPr>
            <w:tcW w:w="5239" w:type="dxa"/>
          </w:tcPr>
          <w:p w14:paraId="5779B945" w14:textId="4D6BEBEB" w:rsidR="00830159" w:rsidRPr="00703CDD" w:rsidRDefault="0097526F" w:rsidP="0097526F">
            <w:pPr>
              <w:spacing w:line="276" w:lineRule="auto"/>
              <w:rPr>
                <w:lang w:val="nl-NL"/>
              </w:rPr>
            </w:pPr>
            <w:r w:rsidRPr="00703CDD">
              <w:rPr>
                <w:lang w:val="nl-NL"/>
              </w:rPr>
              <w:t>meubelstuk waarop het gerecht van de klant opleggen</w:t>
            </w:r>
          </w:p>
        </w:tc>
      </w:tr>
      <w:tr w:rsidR="00830159" w:rsidRPr="00703CDD" w14:paraId="5FA81820" w14:textId="77777777" w:rsidTr="00830159">
        <w:tc>
          <w:tcPr>
            <w:tcW w:w="3256" w:type="dxa"/>
          </w:tcPr>
          <w:p w14:paraId="5B2F951C" w14:textId="77777777" w:rsidR="00830159" w:rsidRPr="00703CDD" w:rsidRDefault="00830159" w:rsidP="005520B6">
            <w:pPr>
              <w:spacing w:line="480" w:lineRule="auto"/>
              <w:rPr>
                <w:b/>
                <w:bCs/>
                <w:lang w:val="nl-NL"/>
              </w:rPr>
            </w:pPr>
            <w:r w:rsidRPr="00703CDD">
              <w:rPr>
                <w:b/>
                <w:bCs/>
                <w:lang w:val="nl-NL"/>
              </w:rPr>
              <w:t>Rekening</w:t>
            </w:r>
          </w:p>
        </w:tc>
        <w:tc>
          <w:tcPr>
            <w:tcW w:w="5239" w:type="dxa"/>
          </w:tcPr>
          <w:p w14:paraId="4B7842D1" w14:textId="47399E40" w:rsidR="00830159" w:rsidRPr="00703CDD" w:rsidRDefault="0097526F" w:rsidP="0097526F">
            <w:pPr>
              <w:spacing w:line="276" w:lineRule="auto"/>
              <w:rPr>
                <w:lang w:val="nl-NL"/>
              </w:rPr>
            </w:pPr>
            <w:r w:rsidRPr="00703CDD">
              <w:rPr>
                <w:lang w:val="nl-NL"/>
              </w:rPr>
              <w:t>Dit gebruiken wij als factuur aan onze klanten.</w:t>
            </w:r>
          </w:p>
        </w:tc>
      </w:tr>
      <w:tr w:rsidR="00830159" w:rsidRPr="00703CDD" w14:paraId="70015C46" w14:textId="77777777" w:rsidTr="00830159">
        <w:tc>
          <w:tcPr>
            <w:tcW w:w="3256" w:type="dxa"/>
          </w:tcPr>
          <w:p w14:paraId="23F3E28F" w14:textId="77777777" w:rsidR="00830159" w:rsidRPr="00703CDD" w:rsidRDefault="00830159" w:rsidP="005520B6">
            <w:pPr>
              <w:spacing w:line="480" w:lineRule="auto"/>
              <w:rPr>
                <w:b/>
                <w:bCs/>
                <w:lang w:val="nl-NL"/>
              </w:rPr>
            </w:pPr>
            <w:r w:rsidRPr="00703CDD">
              <w:rPr>
                <w:b/>
                <w:bCs/>
                <w:lang w:val="nl-NL"/>
              </w:rPr>
              <w:t>Betaling</w:t>
            </w:r>
          </w:p>
        </w:tc>
        <w:tc>
          <w:tcPr>
            <w:tcW w:w="5239" w:type="dxa"/>
          </w:tcPr>
          <w:p w14:paraId="5E474A7C" w14:textId="635FA08E" w:rsidR="00830159" w:rsidRPr="00703CDD" w:rsidRDefault="0097526F" w:rsidP="0097526F">
            <w:pPr>
              <w:spacing w:line="276" w:lineRule="auto"/>
              <w:rPr>
                <w:lang w:val="nl-NL"/>
              </w:rPr>
            </w:pPr>
            <w:r w:rsidRPr="00703CDD">
              <w:rPr>
                <w:lang w:val="nl-NL"/>
              </w:rPr>
              <w:t>Hier betaalt onze klanten en kiest men tussen betalen via bankkaart of via cash geld.</w:t>
            </w:r>
          </w:p>
        </w:tc>
      </w:tr>
      <w:tr w:rsidR="00830159" w:rsidRPr="00703CDD" w14:paraId="3FEDED21" w14:textId="77777777" w:rsidTr="00830159">
        <w:tc>
          <w:tcPr>
            <w:tcW w:w="3256" w:type="dxa"/>
          </w:tcPr>
          <w:p w14:paraId="3AE240C4" w14:textId="77777777" w:rsidR="00830159" w:rsidRPr="00703CDD" w:rsidRDefault="00830159" w:rsidP="005520B6">
            <w:pPr>
              <w:spacing w:line="480" w:lineRule="auto"/>
              <w:rPr>
                <w:b/>
                <w:bCs/>
                <w:lang w:val="nl-NL"/>
              </w:rPr>
            </w:pPr>
            <w:r w:rsidRPr="00703CDD">
              <w:rPr>
                <w:b/>
                <w:bCs/>
                <w:lang w:val="nl-NL"/>
              </w:rPr>
              <w:t>Bestelling</w:t>
            </w:r>
          </w:p>
        </w:tc>
        <w:tc>
          <w:tcPr>
            <w:tcW w:w="5239" w:type="dxa"/>
          </w:tcPr>
          <w:p w14:paraId="14DB663D" w14:textId="095290A9" w:rsidR="00830159" w:rsidRPr="00703CDD" w:rsidRDefault="0097526F" w:rsidP="0097526F">
            <w:pPr>
              <w:spacing w:line="276" w:lineRule="auto"/>
              <w:rPr>
                <w:lang w:val="nl-NL"/>
              </w:rPr>
            </w:pPr>
            <w:r w:rsidRPr="00703CDD">
              <w:rPr>
                <w:lang w:val="nl-NL"/>
              </w:rPr>
              <w:t>Klanten kunnen hier bestellen. Alle bestellingen hebben een bestelling nummer.</w:t>
            </w:r>
          </w:p>
        </w:tc>
      </w:tr>
      <w:tr w:rsidR="00830159" w:rsidRPr="00703CDD" w14:paraId="7A6CF4C1" w14:textId="77777777" w:rsidTr="00830159">
        <w:tc>
          <w:tcPr>
            <w:tcW w:w="3256" w:type="dxa"/>
          </w:tcPr>
          <w:p w14:paraId="6DA57EAB" w14:textId="77777777" w:rsidR="00830159" w:rsidRPr="00703CDD" w:rsidRDefault="00830159" w:rsidP="005520B6">
            <w:pPr>
              <w:spacing w:line="480" w:lineRule="auto"/>
              <w:rPr>
                <w:b/>
                <w:bCs/>
                <w:lang w:val="nl-NL"/>
              </w:rPr>
            </w:pPr>
            <w:r w:rsidRPr="00703CDD">
              <w:rPr>
                <w:b/>
                <w:bCs/>
                <w:lang w:val="nl-NL"/>
              </w:rPr>
              <w:t xml:space="preserve">Menu </w:t>
            </w:r>
          </w:p>
        </w:tc>
        <w:tc>
          <w:tcPr>
            <w:tcW w:w="5239" w:type="dxa"/>
          </w:tcPr>
          <w:p w14:paraId="00F9638E" w14:textId="0D67AD67" w:rsidR="00830159" w:rsidRPr="00703CDD" w:rsidRDefault="0097526F" w:rsidP="0097526F">
            <w:pPr>
              <w:spacing w:line="276" w:lineRule="auto"/>
              <w:rPr>
                <w:lang w:val="nl-NL"/>
              </w:rPr>
            </w:pPr>
            <w:r w:rsidRPr="00703CDD">
              <w:rPr>
                <w:lang w:val="nl-NL"/>
              </w:rPr>
              <w:t>Hier kan de klant kiezen welke gerecht hij wil eten. Er is keus tussen vlees, vis en vegetarisch.</w:t>
            </w:r>
          </w:p>
        </w:tc>
      </w:tr>
    </w:tbl>
    <w:p w14:paraId="68D7B261" w14:textId="5F3B0331" w:rsidR="00793A58" w:rsidRPr="00703CDD" w:rsidRDefault="00793A58">
      <w:pPr>
        <w:spacing w:before="0" w:after="0"/>
        <w:rPr>
          <w:b/>
          <w:bCs/>
          <w:lang w:val="nl-NL"/>
        </w:rPr>
      </w:pPr>
      <w:r w:rsidRPr="00703CDD">
        <w:rPr>
          <w:b/>
          <w:bCs/>
          <w:lang w:val="nl-NL"/>
        </w:rPr>
        <w:br w:type="page"/>
      </w:r>
    </w:p>
    <w:p w14:paraId="682B753A" w14:textId="6C6F51CF" w:rsidR="00793A58" w:rsidRPr="00703CDD" w:rsidRDefault="00793A58" w:rsidP="00793A58">
      <w:pPr>
        <w:pStyle w:val="Titre1"/>
        <w:rPr>
          <w:lang w:val="nl-NL"/>
        </w:rPr>
      </w:pPr>
      <w:r w:rsidRPr="00703CDD">
        <w:rPr>
          <w:lang w:val="nl-NL"/>
        </w:rPr>
        <w:lastRenderedPageBreak/>
        <w:t>Business rules</w:t>
      </w:r>
    </w:p>
    <w:p w14:paraId="78A24646" w14:textId="65880665" w:rsidR="00BA2D88" w:rsidRPr="00703CDD" w:rsidRDefault="00793A58" w:rsidP="00BA2D88">
      <w:pPr>
        <w:pStyle w:val="Titre2"/>
        <w:rPr>
          <w:lang w:val="nl-NL"/>
        </w:rPr>
      </w:pPr>
      <w:r w:rsidRPr="00703CDD">
        <w:rPr>
          <w:lang w:val="nl-NL"/>
        </w:rPr>
        <w:t>Structureel</w:t>
      </w:r>
    </w:p>
    <w:p w14:paraId="260A10E4" w14:textId="5A38ABFC" w:rsidR="00793A58" w:rsidRPr="00703CDD" w:rsidRDefault="00BA2D88" w:rsidP="00703CDD">
      <w:pPr>
        <w:pStyle w:val="Paragraphedeliste"/>
        <w:numPr>
          <w:ilvl w:val="0"/>
          <w:numId w:val="3"/>
        </w:numPr>
        <w:rPr>
          <w:lang w:val="nl-NL"/>
        </w:rPr>
      </w:pPr>
      <w:r w:rsidRPr="00703CDD">
        <w:rPr>
          <w:lang w:val="nl-NL"/>
        </w:rPr>
        <w:t>Rekening moeten betaald worden per tafel; geen “going Dutch”.</w:t>
      </w:r>
    </w:p>
    <w:p w14:paraId="723F4309" w14:textId="3DAD2FB2" w:rsidR="00703CDD" w:rsidRPr="00703CDD" w:rsidRDefault="00BA2D88" w:rsidP="00703CDD">
      <w:pPr>
        <w:pStyle w:val="Paragraphedeliste"/>
        <w:numPr>
          <w:ilvl w:val="0"/>
          <w:numId w:val="3"/>
        </w:numPr>
        <w:spacing w:after="0"/>
        <w:rPr>
          <w:lang w:val="nl-NL"/>
        </w:rPr>
      </w:pPr>
      <w:r w:rsidRPr="00703CDD">
        <w:rPr>
          <w:lang w:val="nl-NL"/>
        </w:rPr>
        <w:t>Shiften van werknemers en openingsuren van de restaurants moeten bijgehouden worden.</w:t>
      </w:r>
    </w:p>
    <w:p w14:paraId="2A32150C" w14:textId="34211EBF" w:rsidR="00BA2D88" w:rsidRPr="00703CDD" w:rsidRDefault="00703CDD" w:rsidP="00703CDD">
      <w:pPr>
        <w:pStyle w:val="Paragraphedeliste"/>
        <w:numPr>
          <w:ilvl w:val="0"/>
          <w:numId w:val="3"/>
        </w:numPr>
        <w:spacing w:before="240"/>
        <w:ind w:left="714" w:hanging="357"/>
        <w:rPr>
          <w:lang w:val="nl-NL"/>
        </w:rPr>
      </w:pPr>
      <w:r>
        <w:rPr>
          <w:lang w:val="nl-NL"/>
        </w:rPr>
        <w:t>Een tafel kan maximum acht plaatsen hebben.</w:t>
      </w:r>
    </w:p>
    <w:p w14:paraId="2D6D6521" w14:textId="065B925B" w:rsidR="00793A58" w:rsidRPr="00703CDD" w:rsidRDefault="00793A58" w:rsidP="00793A58">
      <w:pPr>
        <w:rPr>
          <w:lang w:val="nl-NL"/>
        </w:rPr>
      </w:pPr>
    </w:p>
    <w:p w14:paraId="020A69AE" w14:textId="77777777" w:rsidR="00793A58" w:rsidRPr="00703CDD" w:rsidRDefault="00793A58" w:rsidP="00793A58">
      <w:pPr>
        <w:rPr>
          <w:lang w:val="nl-NL"/>
        </w:rPr>
      </w:pPr>
    </w:p>
    <w:p w14:paraId="11ADD1AE" w14:textId="7026CE88" w:rsidR="00703CDD" w:rsidRPr="00703CDD" w:rsidRDefault="00793A58" w:rsidP="00703CDD">
      <w:pPr>
        <w:pStyle w:val="Titre2"/>
        <w:rPr>
          <w:lang w:val="nl-NL"/>
        </w:rPr>
      </w:pPr>
      <w:r w:rsidRPr="00703CDD">
        <w:rPr>
          <w:lang w:val="nl-NL"/>
        </w:rPr>
        <w:t>Procedureel</w:t>
      </w:r>
    </w:p>
    <w:p w14:paraId="2A42C0F2" w14:textId="009A46F1" w:rsidR="00703CDD" w:rsidRDefault="00703CDD" w:rsidP="00703CDD">
      <w:pPr>
        <w:pStyle w:val="Paragraphedeliste"/>
        <w:numPr>
          <w:ilvl w:val="0"/>
          <w:numId w:val="4"/>
        </w:numPr>
        <w:rPr>
          <w:lang w:val="nl-NL"/>
        </w:rPr>
      </w:pPr>
      <w:r w:rsidRPr="00703CDD">
        <w:rPr>
          <w:lang w:val="nl-NL"/>
        </w:rPr>
        <w:t>Al</w:t>
      </w:r>
      <w:r>
        <w:rPr>
          <w:lang w:val="nl-NL"/>
        </w:rPr>
        <w:t xml:space="preserve">s een klant op voorrand reserveert heeft hij meer </w:t>
      </w:r>
      <w:r w:rsidRPr="00703CDD">
        <w:rPr>
          <w:lang w:val="nl-NL"/>
        </w:rPr>
        <w:t>kans op een reservering</w:t>
      </w:r>
      <w:r>
        <w:rPr>
          <w:lang w:val="nl-NL"/>
        </w:rPr>
        <w:t>.</w:t>
      </w:r>
    </w:p>
    <w:p w14:paraId="39A036C9" w14:textId="61A4AFB5" w:rsidR="00703CDD" w:rsidRDefault="00703CDD" w:rsidP="00703CDD">
      <w:pPr>
        <w:pStyle w:val="Paragraphedeliste"/>
        <w:numPr>
          <w:ilvl w:val="0"/>
          <w:numId w:val="4"/>
        </w:numPr>
        <w:rPr>
          <w:lang w:val="nl-NL"/>
        </w:rPr>
      </w:pPr>
      <w:r>
        <w:rPr>
          <w:lang w:val="nl-NL"/>
        </w:rPr>
        <w:t xml:space="preserve">Wanneer een werknemer overuren krijgt die 10% meer op zijn salaris. </w:t>
      </w:r>
    </w:p>
    <w:p w14:paraId="05F5A326" w14:textId="4109D15A" w:rsidR="00436CDC" w:rsidRDefault="00436CDC">
      <w:pPr>
        <w:spacing w:before="0" w:after="0"/>
        <w:rPr>
          <w:lang w:val="nl-NL"/>
        </w:rPr>
      </w:pPr>
      <w:r>
        <w:rPr>
          <w:lang w:val="nl-NL"/>
        </w:rPr>
        <w:br w:type="page"/>
      </w:r>
    </w:p>
    <w:p w14:paraId="30B135AD" w14:textId="135823C4" w:rsidR="00703CDD" w:rsidRDefault="00436CDC" w:rsidP="00436CDC">
      <w:pPr>
        <w:pStyle w:val="Titre1"/>
      </w:pPr>
      <w:r>
        <w:lastRenderedPageBreak/>
        <w:t>Conceptueel model</w:t>
      </w:r>
    </w:p>
    <w:p w14:paraId="5B7698FB" w14:textId="1D1EA931" w:rsidR="00436CDC" w:rsidRPr="00436CDC" w:rsidRDefault="00436CDC" w:rsidP="00436CDC">
      <w:r>
        <w:rPr>
          <w:noProof/>
        </w:rPr>
        <w:drawing>
          <wp:anchor distT="0" distB="0" distL="114300" distR="114300" simplePos="0" relativeHeight="251658240" behindDoc="0" locked="0" layoutInCell="1" allowOverlap="1" wp14:anchorId="7249E5E9" wp14:editId="1C512DD5">
            <wp:simplePos x="0" y="0"/>
            <wp:positionH relativeFrom="margin">
              <wp:posOffset>-2258695</wp:posOffset>
            </wp:positionH>
            <wp:positionV relativeFrom="paragraph">
              <wp:posOffset>2803525</wp:posOffset>
            </wp:positionV>
            <wp:extent cx="7879715" cy="3368675"/>
            <wp:effectExtent l="762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879715"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36CDC" w:rsidRPr="00436CDC" w:rsidSect="0004405A">
      <w:headerReference w:type="first" r:id="rId15"/>
      <w:footerReference w:type="first" r:id="rId16"/>
      <w:pgSz w:w="11907" w:h="16840" w:code="9"/>
      <w:pgMar w:top="1418" w:right="1134" w:bottom="1134" w:left="1701" w:header="567" w:footer="567"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033AA" w14:textId="77777777" w:rsidR="00C05025" w:rsidRDefault="00C05025">
      <w:r>
        <w:separator/>
      </w:r>
    </w:p>
  </w:endnote>
  <w:endnote w:type="continuationSeparator" w:id="0">
    <w:p w14:paraId="060F20DA" w14:textId="77777777" w:rsidR="00C05025" w:rsidRDefault="00C0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ntax Com">
    <w:altName w:val="Arial"/>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307879"/>
      <w:docPartObj>
        <w:docPartGallery w:val="Page Numbers (Bottom of Page)"/>
        <w:docPartUnique/>
      </w:docPartObj>
    </w:sdtPr>
    <w:sdtContent>
      <w:p w14:paraId="4C0A4E8A" w14:textId="72C1037F" w:rsidR="000E4C43" w:rsidRDefault="000E4C43">
        <w:pPr>
          <w:pStyle w:val="Pieddepage"/>
          <w:jc w:val="right"/>
        </w:pPr>
        <w:r>
          <w:fldChar w:fldCharType="begin"/>
        </w:r>
        <w:r>
          <w:instrText>PAGE   \* MERGEFORMAT</w:instrText>
        </w:r>
        <w:r>
          <w:fldChar w:fldCharType="separate"/>
        </w:r>
        <w:r>
          <w:rPr>
            <w:lang w:val="fr-FR"/>
          </w:rPr>
          <w:t>2</w:t>
        </w:r>
        <w:r>
          <w:fldChar w:fldCharType="end"/>
        </w:r>
      </w:p>
    </w:sdtContent>
  </w:sdt>
  <w:p w14:paraId="1299C43A" w14:textId="77777777" w:rsidR="00DD46F1" w:rsidRPr="00F84065" w:rsidRDefault="00DD46F1" w:rsidP="00F84065">
    <w:pPr>
      <w:pStyle w:val="Pieddepage"/>
      <w:tabs>
        <w:tab w:val="clear" w:pos="4320"/>
        <w:tab w:val="clear" w:pos="8640"/>
      </w:tabs>
      <w:jc w:val="center"/>
      <w:rPr>
        <w:rFonts w:ascii="Verdana" w:hAnsi="Verdan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95EE" w14:textId="77777777" w:rsidR="00DD46F1" w:rsidRPr="00727CB8" w:rsidRDefault="00011553" w:rsidP="005D42E4">
    <w:pPr>
      <w:pStyle w:val="Pieddepage"/>
      <w:tabs>
        <w:tab w:val="clear" w:pos="4320"/>
        <w:tab w:val="clear" w:pos="8640"/>
        <w:tab w:val="left" w:pos="8080"/>
      </w:tabs>
      <w:ind w:right="-425"/>
      <w:rPr>
        <w:rFonts w:ascii="Syntax Com" w:hAnsi="Syntax Com"/>
        <w:color w:val="595959"/>
        <w:sz w:val="16"/>
        <w:szCs w:val="16"/>
        <w:lang w:val="nl-BE"/>
      </w:rPr>
    </w:pPr>
    <w:r>
      <w:rPr>
        <w:noProof/>
      </w:rPr>
      <w:drawing>
        <wp:anchor distT="0" distB="0" distL="114300" distR="114300" simplePos="0" relativeHeight="251656192" behindDoc="0" locked="0" layoutInCell="1" allowOverlap="1" wp14:anchorId="46E2F229" wp14:editId="0B70E285">
          <wp:simplePos x="0" y="0"/>
          <wp:positionH relativeFrom="margin">
            <wp:posOffset>4076700</wp:posOffset>
          </wp:positionH>
          <wp:positionV relativeFrom="margin">
            <wp:posOffset>9372600</wp:posOffset>
          </wp:positionV>
          <wp:extent cx="1115695" cy="424815"/>
          <wp:effectExtent l="0" t="0" r="8255" b="0"/>
          <wp:wrapSquare wrapText="bothSides"/>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D8B6" w14:textId="77777777" w:rsidR="0004405A" w:rsidRPr="00727CB8" w:rsidRDefault="0004405A" w:rsidP="003D5BE7">
    <w:pPr>
      <w:pStyle w:val="Pieddepage"/>
      <w:tabs>
        <w:tab w:val="clear" w:pos="4320"/>
        <w:tab w:val="clear" w:pos="8640"/>
        <w:tab w:val="left" w:pos="8080"/>
      </w:tabs>
      <w:ind w:right="-425"/>
      <w:jc w:val="right"/>
      <w:rPr>
        <w:rFonts w:ascii="Syntax Com" w:hAnsi="Syntax Com"/>
        <w:color w:val="595959"/>
        <w:sz w:val="16"/>
        <w:szCs w:val="16"/>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0C919" w14:textId="77777777" w:rsidR="00C05025" w:rsidRDefault="00C05025">
      <w:r>
        <w:separator/>
      </w:r>
    </w:p>
  </w:footnote>
  <w:footnote w:type="continuationSeparator" w:id="0">
    <w:p w14:paraId="3EAFCCA3" w14:textId="77777777" w:rsidR="00C05025" w:rsidRDefault="00C05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056E" w14:textId="77777777" w:rsidR="00DD46F1" w:rsidRPr="003104E6" w:rsidRDefault="53552FA6" w:rsidP="0004405A">
    <w:pPr>
      <w:pStyle w:val="En-tte"/>
      <w:tabs>
        <w:tab w:val="clear" w:pos="8640"/>
        <w:tab w:val="right" w:pos="8364"/>
      </w:tabs>
      <w:ind w:right="-522"/>
      <w:jc w:val="right"/>
      <w:rPr>
        <w:lang w:val="nl-BE"/>
      </w:rPr>
    </w:pPr>
    <w:r>
      <w:rPr>
        <w:noProof/>
      </w:rPr>
      <w:drawing>
        <wp:inline distT="0" distB="0" distL="0" distR="0" wp14:anchorId="29EAD605" wp14:editId="5F5A80A2">
          <wp:extent cx="2292350" cy="1194050"/>
          <wp:effectExtent l="0" t="0" r="0" b="6350"/>
          <wp:docPr id="1398091686" name="Afbeelding 2" descr="C:\Users\LIESBE~1.RAU\AppData\Local\Temp\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2292350" cy="11940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CB0E" w14:textId="77777777" w:rsidR="00DD46F1" w:rsidRPr="003104E6" w:rsidRDefault="00DD46F1" w:rsidP="0004405A">
    <w:pPr>
      <w:pStyle w:val="En-tte"/>
      <w:ind w:right="-142"/>
      <w:jc w:val="righ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17F5"/>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A2A442B"/>
    <w:multiLevelType w:val="hybridMultilevel"/>
    <w:tmpl w:val="CD3C31C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DF07860"/>
    <w:multiLevelType w:val="hybridMultilevel"/>
    <w:tmpl w:val="AF12F5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E452060"/>
    <w:multiLevelType w:val="hybridMultilevel"/>
    <w:tmpl w:val="894E1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B2"/>
    <w:rsid w:val="00011553"/>
    <w:rsid w:val="00011FD5"/>
    <w:rsid w:val="000153ED"/>
    <w:rsid w:val="000200F8"/>
    <w:rsid w:val="0004405A"/>
    <w:rsid w:val="00053FC9"/>
    <w:rsid w:val="00055005"/>
    <w:rsid w:val="0006445D"/>
    <w:rsid w:val="0007331E"/>
    <w:rsid w:val="0008050A"/>
    <w:rsid w:val="000B25E7"/>
    <w:rsid w:val="000C7AC3"/>
    <w:rsid w:val="000D3814"/>
    <w:rsid w:val="000E4C43"/>
    <w:rsid w:val="000F062E"/>
    <w:rsid w:val="000F2B78"/>
    <w:rsid w:val="00101BD8"/>
    <w:rsid w:val="00115DDD"/>
    <w:rsid w:val="00136B7F"/>
    <w:rsid w:val="00156AE6"/>
    <w:rsid w:val="00171F95"/>
    <w:rsid w:val="00183A6D"/>
    <w:rsid w:val="001866BB"/>
    <w:rsid w:val="001D04BF"/>
    <w:rsid w:val="001D6E99"/>
    <w:rsid w:val="001E0AFE"/>
    <w:rsid w:val="001E6E72"/>
    <w:rsid w:val="001F0831"/>
    <w:rsid w:val="001F2367"/>
    <w:rsid w:val="002070D0"/>
    <w:rsid w:val="00211618"/>
    <w:rsid w:val="00227DEF"/>
    <w:rsid w:val="00232CBD"/>
    <w:rsid w:val="00240830"/>
    <w:rsid w:val="002709B4"/>
    <w:rsid w:val="002726EF"/>
    <w:rsid w:val="002750DE"/>
    <w:rsid w:val="0027732D"/>
    <w:rsid w:val="002919A8"/>
    <w:rsid w:val="002B3BCA"/>
    <w:rsid w:val="002D606A"/>
    <w:rsid w:val="003104E6"/>
    <w:rsid w:val="00336020"/>
    <w:rsid w:val="003612EE"/>
    <w:rsid w:val="0037469D"/>
    <w:rsid w:val="00396207"/>
    <w:rsid w:val="003C3395"/>
    <w:rsid w:val="003D5BE7"/>
    <w:rsid w:val="003F007D"/>
    <w:rsid w:val="003F04A9"/>
    <w:rsid w:val="003F58C4"/>
    <w:rsid w:val="004157E1"/>
    <w:rsid w:val="0042503D"/>
    <w:rsid w:val="00436CDC"/>
    <w:rsid w:val="00437620"/>
    <w:rsid w:val="00445D98"/>
    <w:rsid w:val="00474316"/>
    <w:rsid w:val="004832C4"/>
    <w:rsid w:val="004852C1"/>
    <w:rsid w:val="0048668A"/>
    <w:rsid w:val="004906BE"/>
    <w:rsid w:val="00491689"/>
    <w:rsid w:val="004927F1"/>
    <w:rsid w:val="004955DD"/>
    <w:rsid w:val="00495F2C"/>
    <w:rsid w:val="0049629D"/>
    <w:rsid w:val="004A0F6B"/>
    <w:rsid w:val="004B41F0"/>
    <w:rsid w:val="004E2E53"/>
    <w:rsid w:val="004E776A"/>
    <w:rsid w:val="004E7E53"/>
    <w:rsid w:val="00501068"/>
    <w:rsid w:val="005019F0"/>
    <w:rsid w:val="00506A5D"/>
    <w:rsid w:val="0051664E"/>
    <w:rsid w:val="005303FA"/>
    <w:rsid w:val="00535BF7"/>
    <w:rsid w:val="0057328F"/>
    <w:rsid w:val="00585F4A"/>
    <w:rsid w:val="005A5F75"/>
    <w:rsid w:val="005B02FF"/>
    <w:rsid w:val="005C5B6F"/>
    <w:rsid w:val="005D2A76"/>
    <w:rsid w:val="005D42E4"/>
    <w:rsid w:val="005E34C6"/>
    <w:rsid w:val="005F7EAE"/>
    <w:rsid w:val="006001EB"/>
    <w:rsid w:val="00622A26"/>
    <w:rsid w:val="00626E96"/>
    <w:rsid w:val="00642514"/>
    <w:rsid w:val="00645BAD"/>
    <w:rsid w:val="00652E82"/>
    <w:rsid w:val="00654E69"/>
    <w:rsid w:val="00671878"/>
    <w:rsid w:val="006C41B0"/>
    <w:rsid w:val="006C6306"/>
    <w:rsid w:val="006D2707"/>
    <w:rsid w:val="006E36F1"/>
    <w:rsid w:val="006E3D9F"/>
    <w:rsid w:val="006E6935"/>
    <w:rsid w:val="00703CDD"/>
    <w:rsid w:val="00727CB8"/>
    <w:rsid w:val="0074703C"/>
    <w:rsid w:val="0075248D"/>
    <w:rsid w:val="00767936"/>
    <w:rsid w:val="00771271"/>
    <w:rsid w:val="007713B2"/>
    <w:rsid w:val="007767C4"/>
    <w:rsid w:val="00780E68"/>
    <w:rsid w:val="00784B3C"/>
    <w:rsid w:val="0079101F"/>
    <w:rsid w:val="00792D70"/>
    <w:rsid w:val="00793A58"/>
    <w:rsid w:val="007A35C1"/>
    <w:rsid w:val="007D7DD2"/>
    <w:rsid w:val="007E550F"/>
    <w:rsid w:val="007F7510"/>
    <w:rsid w:val="00803BC1"/>
    <w:rsid w:val="00815B67"/>
    <w:rsid w:val="00830159"/>
    <w:rsid w:val="00836305"/>
    <w:rsid w:val="00840454"/>
    <w:rsid w:val="008629E0"/>
    <w:rsid w:val="008652DA"/>
    <w:rsid w:val="00892146"/>
    <w:rsid w:val="008C78F4"/>
    <w:rsid w:val="008D262F"/>
    <w:rsid w:val="008E3E28"/>
    <w:rsid w:val="008E4FA2"/>
    <w:rsid w:val="008F13A0"/>
    <w:rsid w:val="00906A57"/>
    <w:rsid w:val="00933149"/>
    <w:rsid w:val="00955061"/>
    <w:rsid w:val="00955A62"/>
    <w:rsid w:val="0097155D"/>
    <w:rsid w:val="0097526F"/>
    <w:rsid w:val="00984A47"/>
    <w:rsid w:val="009C0DAE"/>
    <w:rsid w:val="009F1913"/>
    <w:rsid w:val="009F5679"/>
    <w:rsid w:val="00A16EA3"/>
    <w:rsid w:val="00A1770C"/>
    <w:rsid w:val="00A32584"/>
    <w:rsid w:val="00A36985"/>
    <w:rsid w:val="00A540D3"/>
    <w:rsid w:val="00A61137"/>
    <w:rsid w:val="00A8471B"/>
    <w:rsid w:val="00A92CFF"/>
    <w:rsid w:val="00AB1E9C"/>
    <w:rsid w:val="00AC7442"/>
    <w:rsid w:val="00AD2592"/>
    <w:rsid w:val="00AD7C26"/>
    <w:rsid w:val="00AE3CBD"/>
    <w:rsid w:val="00B000F4"/>
    <w:rsid w:val="00B10FAA"/>
    <w:rsid w:val="00B15C30"/>
    <w:rsid w:val="00B36F96"/>
    <w:rsid w:val="00B5382C"/>
    <w:rsid w:val="00B56D6E"/>
    <w:rsid w:val="00B857AB"/>
    <w:rsid w:val="00BA29B8"/>
    <w:rsid w:val="00BA2D88"/>
    <w:rsid w:val="00BB566B"/>
    <w:rsid w:val="00BC166F"/>
    <w:rsid w:val="00BC316E"/>
    <w:rsid w:val="00BD4706"/>
    <w:rsid w:val="00BD52AF"/>
    <w:rsid w:val="00C05025"/>
    <w:rsid w:val="00C060C3"/>
    <w:rsid w:val="00C150B6"/>
    <w:rsid w:val="00C22ED8"/>
    <w:rsid w:val="00C466AF"/>
    <w:rsid w:val="00C5275B"/>
    <w:rsid w:val="00C577CD"/>
    <w:rsid w:val="00C7772E"/>
    <w:rsid w:val="00C77F10"/>
    <w:rsid w:val="00C84BB4"/>
    <w:rsid w:val="00C93E51"/>
    <w:rsid w:val="00C94641"/>
    <w:rsid w:val="00CD133F"/>
    <w:rsid w:val="00CD136E"/>
    <w:rsid w:val="00CD1B69"/>
    <w:rsid w:val="00CD1D6D"/>
    <w:rsid w:val="00CE27FA"/>
    <w:rsid w:val="00CE566B"/>
    <w:rsid w:val="00CF3932"/>
    <w:rsid w:val="00CF6245"/>
    <w:rsid w:val="00D02827"/>
    <w:rsid w:val="00D2591C"/>
    <w:rsid w:val="00D377ED"/>
    <w:rsid w:val="00D96D1E"/>
    <w:rsid w:val="00D97C52"/>
    <w:rsid w:val="00DA632A"/>
    <w:rsid w:val="00DA639E"/>
    <w:rsid w:val="00DB36EA"/>
    <w:rsid w:val="00DC19FC"/>
    <w:rsid w:val="00DC7B39"/>
    <w:rsid w:val="00DD46F1"/>
    <w:rsid w:val="00E010A7"/>
    <w:rsid w:val="00E12620"/>
    <w:rsid w:val="00E149F1"/>
    <w:rsid w:val="00E22781"/>
    <w:rsid w:val="00E25C85"/>
    <w:rsid w:val="00E35EBB"/>
    <w:rsid w:val="00E56886"/>
    <w:rsid w:val="00E622A3"/>
    <w:rsid w:val="00E85168"/>
    <w:rsid w:val="00EA39F2"/>
    <w:rsid w:val="00EA520D"/>
    <w:rsid w:val="00EA7E66"/>
    <w:rsid w:val="00EB1522"/>
    <w:rsid w:val="00EB312C"/>
    <w:rsid w:val="00EB5991"/>
    <w:rsid w:val="00EC3C6D"/>
    <w:rsid w:val="00F0713A"/>
    <w:rsid w:val="00F1068D"/>
    <w:rsid w:val="00F139EC"/>
    <w:rsid w:val="00F2002B"/>
    <w:rsid w:val="00F2384C"/>
    <w:rsid w:val="00F25E58"/>
    <w:rsid w:val="00F31138"/>
    <w:rsid w:val="00F363A4"/>
    <w:rsid w:val="00F503D8"/>
    <w:rsid w:val="00F706E5"/>
    <w:rsid w:val="00F84065"/>
    <w:rsid w:val="00FB5341"/>
    <w:rsid w:val="00FD73FD"/>
    <w:rsid w:val="00FF5A37"/>
    <w:rsid w:val="53552FA6"/>
    <w:rsid w:val="5F5A80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D6AFD"/>
  <w15:docId w15:val="{E21D1DBA-9DBF-4948-9F9A-DC5CD13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BE"/>
    <w:pPr>
      <w:spacing w:before="120" w:after="120"/>
    </w:pPr>
    <w:rPr>
      <w:rFonts w:ascii="Corbel" w:hAnsi="Corbel"/>
      <w:sz w:val="24"/>
      <w:szCs w:val="24"/>
      <w:lang w:val="en-US" w:eastAsia="en-US"/>
    </w:rPr>
  </w:style>
  <w:style w:type="paragraph" w:styleId="Titre1">
    <w:name w:val="heading 1"/>
    <w:basedOn w:val="Normal"/>
    <w:next w:val="Normal"/>
    <w:link w:val="Titre1Car"/>
    <w:qFormat/>
    <w:rsid w:val="005E34C6"/>
    <w:pPr>
      <w:keepNext/>
      <w:numPr>
        <w:numId w:val="1"/>
      </w:numPr>
      <w:spacing w:before="0" w:after="240"/>
      <w:outlineLvl w:val="0"/>
    </w:pPr>
    <w:rPr>
      <w:rFonts w:eastAsiaTheme="majorEastAsia" w:cstheme="majorBidi"/>
      <w:b/>
      <w:bCs/>
      <w:kern w:val="32"/>
      <w:sz w:val="36"/>
      <w:szCs w:val="32"/>
    </w:rPr>
  </w:style>
  <w:style w:type="paragraph" w:styleId="Titre2">
    <w:name w:val="heading 2"/>
    <w:basedOn w:val="Normal"/>
    <w:next w:val="Normal"/>
    <w:link w:val="Titre2Car"/>
    <w:qFormat/>
    <w:rsid w:val="005E34C6"/>
    <w:pPr>
      <w:keepNext/>
      <w:numPr>
        <w:ilvl w:val="1"/>
        <w:numId w:val="1"/>
      </w:numPr>
      <w:spacing w:before="240"/>
      <w:outlineLvl w:val="1"/>
    </w:pPr>
    <w:rPr>
      <w:rFonts w:eastAsiaTheme="majorEastAsia" w:cstheme="majorBidi"/>
      <w:b/>
      <w:bCs/>
      <w:iCs/>
      <w:sz w:val="28"/>
      <w:szCs w:val="28"/>
    </w:rPr>
  </w:style>
  <w:style w:type="paragraph" w:styleId="Titre3">
    <w:name w:val="heading 3"/>
    <w:basedOn w:val="Normal"/>
    <w:next w:val="Normal"/>
    <w:link w:val="Titre3Car"/>
    <w:qFormat/>
    <w:rsid w:val="005E34C6"/>
    <w:pPr>
      <w:keepNext/>
      <w:keepLines/>
      <w:numPr>
        <w:ilvl w:val="2"/>
        <w:numId w:val="1"/>
      </w:numPr>
      <w:spacing w:before="40"/>
      <w:outlineLvl w:val="2"/>
    </w:pPr>
    <w:rPr>
      <w:rFonts w:eastAsiaTheme="majorEastAsia" w:cstheme="majorBidi"/>
      <w:color w:val="1F4D78" w:themeColor="accent1" w:themeShade="7F"/>
    </w:rPr>
  </w:style>
  <w:style w:type="paragraph" w:styleId="Titre4">
    <w:name w:val="heading 4"/>
    <w:basedOn w:val="Normal"/>
    <w:next w:val="Normal"/>
    <w:link w:val="Titre4Car"/>
    <w:uiPriority w:val="9"/>
    <w:semiHidden/>
    <w:unhideWhenUsed/>
    <w:qFormat/>
    <w:rsid w:val="00F139E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139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139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139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13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13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7469D"/>
    <w:pPr>
      <w:tabs>
        <w:tab w:val="center" w:pos="4320"/>
        <w:tab w:val="right" w:pos="8640"/>
      </w:tabs>
    </w:pPr>
  </w:style>
  <w:style w:type="paragraph" w:styleId="Pieddepage">
    <w:name w:val="footer"/>
    <w:basedOn w:val="Normal"/>
    <w:link w:val="PieddepageCar"/>
    <w:uiPriority w:val="99"/>
    <w:rsid w:val="0037469D"/>
    <w:pPr>
      <w:tabs>
        <w:tab w:val="center" w:pos="4320"/>
        <w:tab w:val="right" w:pos="8640"/>
      </w:tabs>
    </w:pPr>
  </w:style>
  <w:style w:type="paragraph" w:styleId="Textedebulles">
    <w:name w:val="Balloon Text"/>
    <w:basedOn w:val="Normal"/>
    <w:semiHidden/>
    <w:rsid w:val="0008050A"/>
    <w:rPr>
      <w:rFonts w:ascii="Tahoma" w:hAnsi="Tahoma" w:cs="Tahoma"/>
      <w:sz w:val="16"/>
      <w:szCs w:val="16"/>
    </w:rPr>
  </w:style>
  <w:style w:type="character" w:styleId="Numrodepage">
    <w:name w:val="page number"/>
    <w:basedOn w:val="Policepardfaut"/>
    <w:rsid w:val="00F84065"/>
  </w:style>
  <w:style w:type="character" w:customStyle="1" w:styleId="En-tteCar">
    <w:name w:val="En-tête Car"/>
    <w:link w:val="En-tte"/>
    <w:rsid w:val="00E010A7"/>
    <w:rPr>
      <w:sz w:val="24"/>
      <w:szCs w:val="24"/>
    </w:rPr>
  </w:style>
  <w:style w:type="character" w:customStyle="1" w:styleId="PieddepageCar">
    <w:name w:val="Pied de page Car"/>
    <w:link w:val="Pieddepage"/>
    <w:uiPriority w:val="99"/>
    <w:rsid w:val="00727CB8"/>
    <w:rPr>
      <w:sz w:val="24"/>
      <w:szCs w:val="24"/>
    </w:rPr>
  </w:style>
  <w:style w:type="paragraph" w:styleId="Titre">
    <w:name w:val="Title"/>
    <w:basedOn w:val="Normal"/>
    <w:next w:val="Normal"/>
    <w:link w:val="TitreCar"/>
    <w:uiPriority w:val="10"/>
    <w:semiHidden/>
    <w:unhideWhenUsed/>
    <w:qFormat/>
    <w:rsid w:val="000F062E"/>
    <w:pPr>
      <w:framePr w:wrap="around" w:vAnchor="page" w:hAnchor="margin" w:xAlign="right" w:y="6805"/>
      <w:tabs>
        <w:tab w:val="left" w:pos="8896"/>
      </w:tabs>
      <w:jc w:val="right"/>
    </w:pPr>
    <w:rPr>
      <w:b/>
      <w:sz w:val="56"/>
      <w:szCs w:val="56"/>
    </w:rPr>
  </w:style>
  <w:style w:type="character" w:customStyle="1" w:styleId="TitreCar">
    <w:name w:val="Titre Car"/>
    <w:link w:val="Titre"/>
    <w:uiPriority w:val="10"/>
    <w:semiHidden/>
    <w:rsid w:val="004906BE"/>
    <w:rPr>
      <w:rFonts w:ascii="Corbel" w:hAnsi="Corbel"/>
      <w:b/>
      <w:sz w:val="56"/>
      <w:szCs w:val="56"/>
      <w:lang w:val="en-US" w:eastAsia="en-US"/>
    </w:rPr>
  </w:style>
  <w:style w:type="paragraph" w:styleId="Sous-titre">
    <w:name w:val="Subtitle"/>
    <w:basedOn w:val="Normal"/>
    <w:next w:val="Normal"/>
    <w:link w:val="Sous-titreCar"/>
    <w:uiPriority w:val="11"/>
    <w:semiHidden/>
    <w:unhideWhenUsed/>
    <w:qFormat/>
    <w:rsid w:val="000F062E"/>
    <w:pPr>
      <w:framePr w:wrap="around" w:vAnchor="page" w:hAnchor="margin" w:xAlign="right" w:y="6805"/>
      <w:tabs>
        <w:tab w:val="left" w:pos="9072"/>
      </w:tabs>
      <w:jc w:val="right"/>
    </w:pPr>
    <w:rPr>
      <w:b/>
      <w:sz w:val="32"/>
      <w:szCs w:val="28"/>
    </w:rPr>
  </w:style>
  <w:style w:type="character" w:customStyle="1" w:styleId="Sous-titreCar">
    <w:name w:val="Sous-titre Car"/>
    <w:link w:val="Sous-titre"/>
    <w:uiPriority w:val="11"/>
    <w:semiHidden/>
    <w:rsid w:val="004906BE"/>
    <w:rPr>
      <w:rFonts w:ascii="Corbel" w:hAnsi="Corbel"/>
      <w:b/>
      <w:sz w:val="32"/>
      <w:szCs w:val="28"/>
      <w:lang w:val="en-US" w:eastAsia="en-US"/>
    </w:rPr>
  </w:style>
  <w:style w:type="paragraph" w:customStyle="1" w:styleId="vertrouwelijk">
    <w:name w:val="vertrouwelijk"/>
    <w:basedOn w:val="Normal"/>
    <w:uiPriority w:val="2"/>
    <w:qFormat/>
    <w:rsid w:val="001D6E99"/>
    <w:pPr>
      <w:jc w:val="right"/>
    </w:pPr>
    <w:rPr>
      <w:b/>
      <w:sz w:val="32"/>
      <w:szCs w:val="40"/>
    </w:rPr>
  </w:style>
  <w:style w:type="paragraph" w:customStyle="1" w:styleId="opmerkingen">
    <w:name w:val="opmerkingen"/>
    <w:basedOn w:val="Normal"/>
    <w:uiPriority w:val="2"/>
    <w:qFormat/>
    <w:rsid w:val="001D6E99"/>
    <w:pPr>
      <w:jc w:val="right"/>
    </w:pPr>
    <w:rPr>
      <w:i/>
      <w:color w:val="FF0000"/>
      <w:lang w:val="nl-BE"/>
    </w:rPr>
  </w:style>
  <w:style w:type="paragraph" w:customStyle="1" w:styleId="referentie1">
    <w:name w:val="referentie 1"/>
    <w:basedOn w:val="Normal"/>
    <w:uiPriority w:val="2"/>
    <w:qFormat/>
    <w:rsid w:val="001D6E99"/>
    <w:pPr>
      <w:ind w:right="318"/>
      <w:jc w:val="right"/>
    </w:pPr>
    <w:rPr>
      <w:rFonts w:ascii="Verdana" w:hAnsi="Verdana"/>
      <w:b/>
      <w:color w:val="000000"/>
      <w:sz w:val="22"/>
      <w:szCs w:val="22"/>
    </w:rPr>
  </w:style>
  <w:style w:type="paragraph" w:customStyle="1" w:styleId="academiejaar">
    <w:name w:val="academiejaar"/>
    <w:basedOn w:val="Normal"/>
    <w:uiPriority w:val="2"/>
    <w:qFormat/>
    <w:rsid w:val="001D6E99"/>
    <w:pPr>
      <w:pBdr>
        <w:top w:val="single" w:sz="4" w:space="0" w:color="auto"/>
      </w:pBdr>
      <w:jc w:val="right"/>
    </w:pPr>
    <w:rPr>
      <w:rFonts w:cs="Arial"/>
      <w:b/>
      <w:sz w:val="28"/>
      <w:szCs w:val="28"/>
      <w:lang w:val="nl-NL"/>
    </w:rPr>
  </w:style>
  <w:style w:type="paragraph" w:customStyle="1" w:styleId="referentie2">
    <w:name w:val="referentie 2"/>
    <w:basedOn w:val="Normal"/>
    <w:uiPriority w:val="2"/>
    <w:qFormat/>
    <w:rsid w:val="001D6E99"/>
    <w:pPr>
      <w:ind w:right="-101"/>
      <w:jc w:val="right"/>
    </w:pPr>
    <w:rPr>
      <w:b/>
      <w:sz w:val="28"/>
      <w:lang w:val="nl-BE"/>
    </w:rPr>
  </w:style>
  <w:style w:type="paragraph" w:customStyle="1" w:styleId="kadertitelblad">
    <w:name w:val="kader titelblad"/>
    <w:basedOn w:val="Normal"/>
    <w:uiPriority w:val="2"/>
    <w:qFormat/>
    <w:rsid w:val="00DD46F1"/>
    <w:pPr>
      <w:framePr w:wrap="around" w:hAnchor="margin" w:xAlign="right" w:yAlign="bottom"/>
      <w:spacing w:before="0" w:after="0"/>
      <w:suppressOverlap/>
      <w:jc w:val="right"/>
    </w:pPr>
    <w:rPr>
      <w:sz w:val="26"/>
      <w:szCs w:val="26"/>
    </w:rPr>
  </w:style>
  <w:style w:type="paragraph" w:styleId="Sansinterligne">
    <w:name w:val="No Spacing"/>
    <w:link w:val="SansinterligneCar"/>
    <w:uiPriority w:val="1"/>
    <w:qFormat/>
    <w:rsid w:val="000F062E"/>
    <w:rPr>
      <w:rFonts w:ascii="Calibri" w:hAnsi="Calibri"/>
      <w:sz w:val="22"/>
      <w:szCs w:val="22"/>
      <w:lang w:val="en-US" w:eastAsia="en-US"/>
    </w:rPr>
  </w:style>
  <w:style w:type="character" w:customStyle="1" w:styleId="SansinterligneCar">
    <w:name w:val="Sans interligne Car"/>
    <w:link w:val="Sansinterligne"/>
    <w:uiPriority w:val="1"/>
    <w:rsid w:val="000F062E"/>
    <w:rPr>
      <w:rFonts w:ascii="Calibri" w:hAnsi="Calibri"/>
      <w:sz w:val="22"/>
      <w:szCs w:val="22"/>
      <w:lang w:val="en-US" w:eastAsia="en-US"/>
    </w:rPr>
  </w:style>
  <w:style w:type="character" w:customStyle="1" w:styleId="Titre1Car">
    <w:name w:val="Titre 1 Car"/>
    <w:basedOn w:val="Policepardfaut"/>
    <w:link w:val="Titre1"/>
    <w:rsid w:val="005E34C6"/>
    <w:rPr>
      <w:rFonts w:ascii="Corbel" w:eastAsiaTheme="majorEastAsia" w:hAnsi="Corbel" w:cstheme="majorBidi"/>
      <w:b/>
      <w:bCs/>
      <w:kern w:val="32"/>
      <w:sz w:val="36"/>
      <w:szCs w:val="32"/>
      <w:lang w:val="en-US" w:eastAsia="en-US"/>
    </w:rPr>
  </w:style>
  <w:style w:type="character" w:customStyle="1" w:styleId="Titre2Car">
    <w:name w:val="Titre 2 Car"/>
    <w:basedOn w:val="Policepardfaut"/>
    <w:link w:val="Titre2"/>
    <w:rsid w:val="005E34C6"/>
    <w:rPr>
      <w:rFonts w:ascii="Corbel" w:eastAsiaTheme="majorEastAsia" w:hAnsi="Corbel" w:cstheme="majorBidi"/>
      <w:b/>
      <w:bCs/>
      <w:iCs/>
      <w:sz w:val="28"/>
      <w:szCs w:val="28"/>
      <w:lang w:val="en-US" w:eastAsia="en-US"/>
    </w:rPr>
  </w:style>
  <w:style w:type="character" w:styleId="Textedelespacerserv">
    <w:name w:val="Placeholder Text"/>
    <w:basedOn w:val="Policepardfaut"/>
    <w:uiPriority w:val="99"/>
    <w:semiHidden/>
    <w:rsid w:val="00501068"/>
    <w:rPr>
      <w:color w:val="808080"/>
    </w:rPr>
  </w:style>
  <w:style w:type="character" w:styleId="Accentuationlgre">
    <w:name w:val="Subtle Emphasis"/>
    <w:basedOn w:val="Policepardfaut"/>
    <w:uiPriority w:val="1"/>
    <w:qFormat/>
    <w:rsid w:val="002750DE"/>
    <w:rPr>
      <w:i/>
      <w:iCs/>
      <w:color w:val="404040" w:themeColor="text1" w:themeTint="BF"/>
    </w:rPr>
  </w:style>
  <w:style w:type="character" w:customStyle="1" w:styleId="Titre3Car">
    <w:name w:val="Titre 3 Car"/>
    <w:basedOn w:val="Policepardfaut"/>
    <w:link w:val="Titre3"/>
    <w:rsid w:val="005E34C6"/>
    <w:rPr>
      <w:rFonts w:ascii="Corbel" w:eastAsiaTheme="majorEastAsia" w:hAnsi="Corbel" w:cstheme="majorBidi"/>
      <w:color w:val="1F4D78" w:themeColor="accent1" w:themeShade="7F"/>
      <w:sz w:val="24"/>
      <w:szCs w:val="24"/>
      <w:lang w:val="en-US" w:eastAsia="en-US"/>
    </w:rPr>
  </w:style>
  <w:style w:type="character" w:customStyle="1" w:styleId="Style1">
    <w:name w:val="Style1"/>
    <w:basedOn w:val="Policepardfaut"/>
    <w:uiPriority w:val="1"/>
    <w:rsid w:val="00EB312C"/>
    <w:rPr>
      <w:rFonts w:ascii="Corbel" w:hAnsi="Corbel"/>
      <w:b/>
      <w:sz w:val="26"/>
    </w:rPr>
  </w:style>
  <w:style w:type="table" w:styleId="Grilledutableau">
    <w:name w:val="Table Grid"/>
    <w:basedOn w:val="TableauNormal"/>
    <w:uiPriority w:val="59"/>
    <w:rsid w:val="004A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Policepardfaut"/>
    <w:uiPriority w:val="1"/>
    <w:rsid w:val="004A0F6B"/>
    <w:rPr>
      <w:rFonts w:ascii="Corbel" w:hAnsi="Corbel"/>
      <w:b/>
      <w:sz w:val="56"/>
    </w:rPr>
  </w:style>
  <w:style w:type="character" w:customStyle="1" w:styleId="Style3">
    <w:name w:val="Style3"/>
    <w:basedOn w:val="Policepardfaut"/>
    <w:uiPriority w:val="1"/>
    <w:rsid w:val="004A0F6B"/>
    <w:rPr>
      <w:rFonts w:ascii="Corbel" w:hAnsi="Corbel"/>
      <w:i/>
      <w:sz w:val="44"/>
    </w:rPr>
  </w:style>
  <w:style w:type="character" w:customStyle="1" w:styleId="Style4">
    <w:name w:val="Style4"/>
    <w:basedOn w:val="Policepardfaut"/>
    <w:uiPriority w:val="1"/>
    <w:rsid w:val="002B3BCA"/>
    <w:rPr>
      <w:rFonts w:ascii="Corbel" w:hAnsi="Corbel"/>
      <w:sz w:val="26"/>
    </w:rPr>
  </w:style>
  <w:style w:type="paragraph" w:styleId="En-ttedetabledesmatires">
    <w:name w:val="TOC Heading"/>
    <w:basedOn w:val="Titre1"/>
    <w:next w:val="Normal"/>
    <w:uiPriority w:val="39"/>
    <w:unhideWhenUsed/>
    <w:qFormat/>
    <w:rsid w:val="003F04A9"/>
    <w:pPr>
      <w:keepLines/>
      <w:spacing w:before="240" w:after="0" w:line="259" w:lineRule="auto"/>
      <w:outlineLvl w:val="9"/>
    </w:pPr>
    <w:rPr>
      <w:rFonts w:asciiTheme="majorHAnsi" w:hAnsiTheme="majorHAnsi"/>
      <w:b w:val="0"/>
      <w:bCs w:val="0"/>
      <w:color w:val="2E74B5" w:themeColor="accent1" w:themeShade="BF"/>
      <w:kern w:val="0"/>
      <w:sz w:val="32"/>
      <w:lang w:val="fr-BE" w:eastAsia="fr-BE"/>
    </w:rPr>
  </w:style>
  <w:style w:type="character" w:customStyle="1" w:styleId="Titre4Car">
    <w:name w:val="Titre 4 Car"/>
    <w:basedOn w:val="Policepardfaut"/>
    <w:link w:val="Titre4"/>
    <w:uiPriority w:val="9"/>
    <w:semiHidden/>
    <w:rsid w:val="00F139EC"/>
    <w:rPr>
      <w:rFonts w:asciiTheme="majorHAnsi" w:eastAsiaTheme="majorEastAsia" w:hAnsiTheme="majorHAnsi" w:cstheme="majorBidi"/>
      <w:i/>
      <w:iCs/>
      <w:color w:val="2E74B5" w:themeColor="accent1" w:themeShade="BF"/>
      <w:sz w:val="24"/>
      <w:szCs w:val="24"/>
      <w:lang w:val="en-US" w:eastAsia="en-US"/>
    </w:rPr>
  </w:style>
  <w:style w:type="character" w:customStyle="1" w:styleId="Titre5Car">
    <w:name w:val="Titre 5 Car"/>
    <w:basedOn w:val="Policepardfaut"/>
    <w:link w:val="Titre5"/>
    <w:uiPriority w:val="9"/>
    <w:semiHidden/>
    <w:rsid w:val="00F139EC"/>
    <w:rPr>
      <w:rFonts w:asciiTheme="majorHAnsi" w:eastAsiaTheme="majorEastAsia" w:hAnsiTheme="majorHAnsi" w:cstheme="majorBidi"/>
      <w:color w:val="2E74B5" w:themeColor="accent1" w:themeShade="BF"/>
      <w:sz w:val="24"/>
      <w:szCs w:val="24"/>
      <w:lang w:val="en-US" w:eastAsia="en-US"/>
    </w:rPr>
  </w:style>
  <w:style w:type="character" w:customStyle="1" w:styleId="Titre6Car">
    <w:name w:val="Titre 6 Car"/>
    <w:basedOn w:val="Policepardfaut"/>
    <w:link w:val="Titre6"/>
    <w:uiPriority w:val="9"/>
    <w:semiHidden/>
    <w:rsid w:val="00F139EC"/>
    <w:rPr>
      <w:rFonts w:asciiTheme="majorHAnsi" w:eastAsiaTheme="majorEastAsia" w:hAnsiTheme="majorHAnsi" w:cstheme="majorBidi"/>
      <w:color w:val="1F4D78" w:themeColor="accent1" w:themeShade="7F"/>
      <w:sz w:val="24"/>
      <w:szCs w:val="24"/>
      <w:lang w:val="en-US" w:eastAsia="en-US"/>
    </w:rPr>
  </w:style>
  <w:style w:type="character" w:customStyle="1" w:styleId="Titre7Car">
    <w:name w:val="Titre 7 Car"/>
    <w:basedOn w:val="Policepardfaut"/>
    <w:link w:val="Titre7"/>
    <w:uiPriority w:val="9"/>
    <w:semiHidden/>
    <w:rsid w:val="00F139EC"/>
    <w:rPr>
      <w:rFonts w:asciiTheme="majorHAnsi" w:eastAsiaTheme="majorEastAsia" w:hAnsiTheme="majorHAnsi" w:cstheme="majorBidi"/>
      <w:i/>
      <w:iCs/>
      <w:color w:val="1F4D78" w:themeColor="accent1" w:themeShade="7F"/>
      <w:sz w:val="24"/>
      <w:szCs w:val="24"/>
      <w:lang w:val="en-US" w:eastAsia="en-US"/>
    </w:rPr>
  </w:style>
  <w:style w:type="character" w:customStyle="1" w:styleId="Titre8Car">
    <w:name w:val="Titre 8 Car"/>
    <w:basedOn w:val="Policepardfaut"/>
    <w:link w:val="Titre8"/>
    <w:uiPriority w:val="9"/>
    <w:semiHidden/>
    <w:rsid w:val="00F139EC"/>
    <w:rPr>
      <w:rFonts w:asciiTheme="majorHAnsi" w:eastAsiaTheme="majorEastAsia" w:hAnsiTheme="majorHAnsi" w:cstheme="majorBidi"/>
      <w:color w:val="272727" w:themeColor="text1" w:themeTint="D8"/>
      <w:sz w:val="21"/>
      <w:szCs w:val="21"/>
      <w:lang w:val="en-US" w:eastAsia="en-US"/>
    </w:rPr>
  </w:style>
  <w:style w:type="character" w:customStyle="1" w:styleId="Titre9Car">
    <w:name w:val="Titre 9 Car"/>
    <w:basedOn w:val="Policepardfaut"/>
    <w:link w:val="Titre9"/>
    <w:uiPriority w:val="9"/>
    <w:semiHidden/>
    <w:rsid w:val="00F139EC"/>
    <w:rPr>
      <w:rFonts w:asciiTheme="majorHAnsi" w:eastAsiaTheme="majorEastAsia" w:hAnsiTheme="majorHAnsi" w:cstheme="majorBidi"/>
      <w:i/>
      <w:iCs/>
      <w:color w:val="272727" w:themeColor="text1" w:themeTint="D8"/>
      <w:sz w:val="21"/>
      <w:szCs w:val="21"/>
      <w:lang w:val="en-US" w:eastAsia="en-US"/>
    </w:rPr>
  </w:style>
  <w:style w:type="paragraph" w:customStyle="1" w:styleId="Titre0">
    <w:name w:val="Titre 0"/>
    <w:basedOn w:val="Titre1"/>
    <w:link w:val="Titre0Car"/>
    <w:qFormat/>
    <w:rsid w:val="00F139EC"/>
    <w:pPr>
      <w:spacing w:after="0"/>
    </w:pPr>
    <w:rPr>
      <w:color w:val="002060"/>
      <w:lang w:val="fr-BE"/>
    </w:rPr>
  </w:style>
  <w:style w:type="paragraph" w:styleId="TM1">
    <w:name w:val="toc 1"/>
    <w:basedOn w:val="Normal"/>
    <w:next w:val="Normal"/>
    <w:autoRedefine/>
    <w:uiPriority w:val="39"/>
    <w:unhideWhenUsed/>
    <w:rsid w:val="00F139EC"/>
    <w:pPr>
      <w:tabs>
        <w:tab w:val="left" w:pos="480"/>
        <w:tab w:val="right" w:leader="dot" w:pos="8495"/>
      </w:tabs>
      <w:spacing w:before="360" w:after="0"/>
      <w:jc w:val="center"/>
    </w:pPr>
    <w:rPr>
      <w:rFonts w:asciiTheme="majorHAnsi" w:hAnsiTheme="majorHAnsi"/>
      <w:b/>
      <w:bCs/>
      <w:caps/>
    </w:rPr>
  </w:style>
  <w:style w:type="character" w:styleId="Lienhypertexte">
    <w:name w:val="Hyperlink"/>
    <w:basedOn w:val="Policepardfaut"/>
    <w:uiPriority w:val="99"/>
    <w:unhideWhenUsed/>
    <w:rsid w:val="00F139EC"/>
    <w:rPr>
      <w:color w:val="0563C1" w:themeColor="hyperlink"/>
      <w:u w:val="single"/>
    </w:rPr>
  </w:style>
  <w:style w:type="character" w:customStyle="1" w:styleId="Titre0Car">
    <w:name w:val="Titre 0 Car"/>
    <w:basedOn w:val="Titre1Car"/>
    <w:link w:val="Titre0"/>
    <w:rsid w:val="00F139EC"/>
    <w:rPr>
      <w:rFonts w:ascii="Corbel" w:eastAsiaTheme="majorEastAsia" w:hAnsi="Corbel" w:cstheme="majorBidi"/>
      <w:b/>
      <w:bCs/>
      <w:color w:val="002060"/>
      <w:kern w:val="32"/>
      <w:sz w:val="36"/>
      <w:szCs w:val="32"/>
      <w:lang w:val="fr-BE" w:eastAsia="en-US"/>
    </w:rPr>
  </w:style>
  <w:style w:type="paragraph" w:styleId="TM2">
    <w:name w:val="toc 2"/>
    <w:basedOn w:val="Normal"/>
    <w:next w:val="Normal"/>
    <w:autoRedefine/>
    <w:uiPriority w:val="39"/>
    <w:unhideWhenUsed/>
    <w:rsid w:val="00F139EC"/>
    <w:pPr>
      <w:spacing w:before="240" w:after="0"/>
    </w:pPr>
    <w:rPr>
      <w:rFonts w:asciiTheme="minorHAnsi" w:hAnsiTheme="minorHAnsi" w:cstheme="minorHAnsi"/>
      <w:b/>
      <w:bCs/>
      <w:sz w:val="20"/>
      <w:szCs w:val="20"/>
    </w:rPr>
  </w:style>
  <w:style w:type="paragraph" w:styleId="TM3">
    <w:name w:val="toc 3"/>
    <w:basedOn w:val="Normal"/>
    <w:next w:val="Normal"/>
    <w:autoRedefine/>
    <w:uiPriority w:val="39"/>
    <w:unhideWhenUsed/>
    <w:rsid w:val="00F139EC"/>
    <w:pPr>
      <w:spacing w:before="0" w:after="0"/>
      <w:ind w:left="240"/>
    </w:pPr>
    <w:rPr>
      <w:rFonts w:asciiTheme="minorHAnsi" w:hAnsiTheme="minorHAnsi" w:cstheme="minorHAnsi"/>
      <w:sz w:val="20"/>
      <w:szCs w:val="20"/>
    </w:rPr>
  </w:style>
  <w:style w:type="paragraph" w:styleId="TM4">
    <w:name w:val="toc 4"/>
    <w:basedOn w:val="Normal"/>
    <w:next w:val="Normal"/>
    <w:autoRedefine/>
    <w:uiPriority w:val="39"/>
    <w:unhideWhenUsed/>
    <w:rsid w:val="00F139EC"/>
    <w:pPr>
      <w:spacing w:before="0" w:after="0"/>
      <w:ind w:left="480"/>
    </w:pPr>
    <w:rPr>
      <w:rFonts w:asciiTheme="minorHAnsi" w:hAnsiTheme="minorHAnsi" w:cstheme="minorHAnsi"/>
      <w:sz w:val="20"/>
      <w:szCs w:val="20"/>
    </w:rPr>
  </w:style>
  <w:style w:type="paragraph" w:styleId="TM5">
    <w:name w:val="toc 5"/>
    <w:basedOn w:val="Normal"/>
    <w:next w:val="Normal"/>
    <w:autoRedefine/>
    <w:uiPriority w:val="39"/>
    <w:unhideWhenUsed/>
    <w:rsid w:val="00F139EC"/>
    <w:pPr>
      <w:spacing w:before="0" w:after="0"/>
      <w:ind w:left="720"/>
    </w:pPr>
    <w:rPr>
      <w:rFonts w:asciiTheme="minorHAnsi" w:hAnsiTheme="minorHAnsi" w:cstheme="minorHAnsi"/>
      <w:sz w:val="20"/>
      <w:szCs w:val="20"/>
    </w:rPr>
  </w:style>
  <w:style w:type="paragraph" w:styleId="TM6">
    <w:name w:val="toc 6"/>
    <w:basedOn w:val="Normal"/>
    <w:next w:val="Normal"/>
    <w:autoRedefine/>
    <w:uiPriority w:val="39"/>
    <w:unhideWhenUsed/>
    <w:rsid w:val="00F139EC"/>
    <w:pPr>
      <w:spacing w:before="0" w:after="0"/>
      <w:ind w:left="960"/>
    </w:pPr>
    <w:rPr>
      <w:rFonts w:asciiTheme="minorHAnsi" w:hAnsiTheme="minorHAnsi" w:cstheme="minorHAnsi"/>
      <w:sz w:val="20"/>
      <w:szCs w:val="20"/>
    </w:rPr>
  </w:style>
  <w:style w:type="paragraph" w:styleId="TM7">
    <w:name w:val="toc 7"/>
    <w:basedOn w:val="Normal"/>
    <w:next w:val="Normal"/>
    <w:autoRedefine/>
    <w:uiPriority w:val="39"/>
    <w:unhideWhenUsed/>
    <w:rsid w:val="00F139EC"/>
    <w:pPr>
      <w:spacing w:before="0" w:after="0"/>
      <w:ind w:left="1200"/>
    </w:pPr>
    <w:rPr>
      <w:rFonts w:asciiTheme="minorHAnsi" w:hAnsiTheme="minorHAnsi" w:cstheme="minorHAnsi"/>
      <w:sz w:val="20"/>
      <w:szCs w:val="20"/>
    </w:rPr>
  </w:style>
  <w:style w:type="paragraph" w:styleId="TM8">
    <w:name w:val="toc 8"/>
    <w:basedOn w:val="Normal"/>
    <w:next w:val="Normal"/>
    <w:autoRedefine/>
    <w:uiPriority w:val="39"/>
    <w:unhideWhenUsed/>
    <w:rsid w:val="00F139EC"/>
    <w:pPr>
      <w:spacing w:before="0" w:after="0"/>
      <w:ind w:left="1440"/>
    </w:pPr>
    <w:rPr>
      <w:rFonts w:asciiTheme="minorHAnsi" w:hAnsiTheme="minorHAnsi" w:cstheme="minorHAnsi"/>
      <w:sz w:val="20"/>
      <w:szCs w:val="20"/>
    </w:rPr>
  </w:style>
  <w:style w:type="paragraph" w:styleId="TM9">
    <w:name w:val="toc 9"/>
    <w:basedOn w:val="Normal"/>
    <w:next w:val="Normal"/>
    <w:autoRedefine/>
    <w:uiPriority w:val="39"/>
    <w:unhideWhenUsed/>
    <w:rsid w:val="00F139EC"/>
    <w:pPr>
      <w:spacing w:before="0" w:after="0"/>
      <w:ind w:left="1680"/>
    </w:pPr>
    <w:rPr>
      <w:rFonts w:asciiTheme="minorHAnsi" w:hAnsiTheme="minorHAnsi" w:cstheme="minorHAnsi"/>
      <w:sz w:val="20"/>
      <w:szCs w:val="20"/>
    </w:rPr>
  </w:style>
  <w:style w:type="paragraph" w:styleId="Paragraphedeliste">
    <w:name w:val="List Paragraph"/>
    <w:basedOn w:val="Normal"/>
    <w:uiPriority w:val="34"/>
    <w:qFormat/>
    <w:rsid w:val="00BA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024806">
      <w:bodyDiv w:val="1"/>
      <w:marLeft w:val="0"/>
      <w:marRight w:val="0"/>
      <w:marTop w:val="0"/>
      <w:marBottom w:val="0"/>
      <w:divBdr>
        <w:top w:val="none" w:sz="0" w:space="0" w:color="auto"/>
        <w:left w:val="none" w:sz="0" w:space="0" w:color="auto"/>
        <w:bottom w:val="none" w:sz="0" w:space="0" w:color="auto"/>
        <w:right w:val="none" w:sz="0" w:space="0" w:color="auto"/>
      </w:divBdr>
      <w:divsChild>
        <w:div w:id="1131173286">
          <w:marLeft w:val="0"/>
          <w:marRight w:val="0"/>
          <w:marTop w:val="0"/>
          <w:marBottom w:val="0"/>
          <w:divBdr>
            <w:top w:val="none" w:sz="0" w:space="0" w:color="auto"/>
            <w:left w:val="none" w:sz="0" w:space="0" w:color="auto"/>
            <w:bottom w:val="none" w:sz="0" w:space="0" w:color="auto"/>
            <w:right w:val="none" w:sz="0" w:space="0" w:color="auto"/>
          </w:divBdr>
          <w:divsChild>
            <w:div w:id="2109886968">
              <w:marLeft w:val="0"/>
              <w:marRight w:val="0"/>
              <w:marTop w:val="0"/>
              <w:marBottom w:val="0"/>
              <w:divBdr>
                <w:top w:val="none" w:sz="0" w:space="0" w:color="auto"/>
                <w:left w:val="none" w:sz="0" w:space="0" w:color="auto"/>
                <w:bottom w:val="none" w:sz="0" w:space="0" w:color="auto"/>
                <w:right w:val="none" w:sz="0" w:space="0" w:color="auto"/>
              </w:divBdr>
              <w:divsChild>
                <w:div w:id="404449954">
                  <w:marLeft w:val="0"/>
                  <w:marRight w:val="0"/>
                  <w:marTop w:val="0"/>
                  <w:marBottom w:val="0"/>
                  <w:divBdr>
                    <w:top w:val="none" w:sz="0" w:space="0" w:color="auto"/>
                    <w:left w:val="none" w:sz="0" w:space="0" w:color="auto"/>
                    <w:bottom w:val="none" w:sz="0" w:space="0" w:color="auto"/>
                    <w:right w:val="none" w:sz="0" w:space="0" w:color="auto"/>
                  </w:divBdr>
                  <w:divsChild>
                    <w:div w:id="1416710723">
                      <w:marLeft w:val="0"/>
                      <w:marRight w:val="0"/>
                      <w:marTop w:val="0"/>
                      <w:marBottom w:val="0"/>
                      <w:divBdr>
                        <w:top w:val="none" w:sz="0" w:space="0" w:color="auto"/>
                        <w:left w:val="none" w:sz="0" w:space="0" w:color="auto"/>
                        <w:bottom w:val="none" w:sz="0" w:space="0" w:color="auto"/>
                        <w:right w:val="none" w:sz="0" w:space="0" w:color="auto"/>
                      </w:divBdr>
                      <w:divsChild>
                        <w:div w:id="1721905394">
                          <w:marLeft w:val="0"/>
                          <w:marRight w:val="0"/>
                          <w:marTop w:val="0"/>
                          <w:marBottom w:val="0"/>
                          <w:divBdr>
                            <w:top w:val="none" w:sz="0" w:space="0" w:color="auto"/>
                            <w:left w:val="none" w:sz="0" w:space="0" w:color="auto"/>
                            <w:bottom w:val="none" w:sz="0" w:space="0" w:color="auto"/>
                            <w:right w:val="none" w:sz="0" w:space="0" w:color="auto"/>
                          </w:divBdr>
                          <w:divsChild>
                            <w:div w:id="882330905">
                              <w:marLeft w:val="-240"/>
                              <w:marRight w:val="-240"/>
                              <w:marTop w:val="0"/>
                              <w:marBottom w:val="0"/>
                              <w:divBdr>
                                <w:top w:val="none" w:sz="0" w:space="0" w:color="auto"/>
                                <w:left w:val="none" w:sz="0" w:space="0" w:color="auto"/>
                                <w:bottom w:val="none" w:sz="0" w:space="0" w:color="auto"/>
                                <w:right w:val="none" w:sz="0" w:space="0" w:color="auto"/>
                              </w:divBdr>
                              <w:divsChild>
                                <w:div w:id="1398938624">
                                  <w:marLeft w:val="0"/>
                                  <w:marRight w:val="0"/>
                                  <w:marTop w:val="0"/>
                                  <w:marBottom w:val="0"/>
                                  <w:divBdr>
                                    <w:top w:val="none" w:sz="0" w:space="0" w:color="auto"/>
                                    <w:left w:val="none" w:sz="0" w:space="0" w:color="auto"/>
                                    <w:bottom w:val="none" w:sz="0" w:space="0" w:color="auto"/>
                                    <w:right w:val="none" w:sz="0" w:space="0" w:color="auto"/>
                                  </w:divBdr>
                                  <w:divsChild>
                                    <w:div w:id="2097089581">
                                      <w:marLeft w:val="0"/>
                                      <w:marRight w:val="0"/>
                                      <w:marTop w:val="0"/>
                                      <w:marBottom w:val="0"/>
                                      <w:divBdr>
                                        <w:top w:val="none" w:sz="0" w:space="0" w:color="auto"/>
                                        <w:left w:val="none" w:sz="0" w:space="0" w:color="auto"/>
                                        <w:bottom w:val="none" w:sz="0" w:space="0" w:color="auto"/>
                                        <w:right w:val="none" w:sz="0" w:space="0" w:color="auto"/>
                                      </w:divBdr>
                                    </w:div>
                                    <w:div w:id="568729851">
                                      <w:marLeft w:val="0"/>
                                      <w:marRight w:val="0"/>
                                      <w:marTop w:val="0"/>
                                      <w:marBottom w:val="0"/>
                                      <w:divBdr>
                                        <w:top w:val="none" w:sz="0" w:space="0" w:color="auto"/>
                                        <w:left w:val="none" w:sz="0" w:space="0" w:color="auto"/>
                                        <w:bottom w:val="none" w:sz="0" w:space="0" w:color="auto"/>
                                        <w:right w:val="none" w:sz="0" w:space="0" w:color="auto"/>
                                      </w:divBdr>
                                      <w:divsChild>
                                        <w:div w:id="891501756">
                                          <w:marLeft w:val="165"/>
                                          <w:marRight w:val="165"/>
                                          <w:marTop w:val="0"/>
                                          <w:marBottom w:val="0"/>
                                          <w:divBdr>
                                            <w:top w:val="none" w:sz="0" w:space="0" w:color="auto"/>
                                            <w:left w:val="none" w:sz="0" w:space="0" w:color="auto"/>
                                            <w:bottom w:val="none" w:sz="0" w:space="0" w:color="auto"/>
                                            <w:right w:val="none" w:sz="0" w:space="0" w:color="auto"/>
                                          </w:divBdr>
                                          <w:divsChild>
                                            <w:div w:id="619604077">
                                              <w:marLeft w:val="0"/>
                                              <w:marRight w:val="0"/>
                                              <w:marTop w:val="0"/>
                                              <w:marBottom w:val="0"/>
                                              <w:divBdr>
                                                <w:top w:val="none" w:sz="0" w:space="0" w:color="auto"/>
                                                <w:left w:val="none" w:sz="0" w:space="0" w:color="auto"/>
                                                <w:bottom w:val="none" w:sz="0" w:space="0" w:color="auto"/>
                                                <w:right w:val="none" w:sz="0" w:space="0" w:color="auto"/>
                                              </w:divBdr>
                                              <w:divsChild>
                                                <w:div w:id="9423429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BE~1.RAU\AppData\Local\Temp\Titelblad%20-%20Schriftelijke%20werkstukken%20Bedrijfskun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F9C61988874C0A881109D8981B3255"/>
        <w:category>
          <w:name w:val="Algemeen"/>
          <w:gallery w:val="placeholder"/>
        </w:category>
        <w:types>
          <w:type w:val="bbPlcHdr"/>
        </w:types>
        <w:behaviors>
          <w:behavior w:val="content"/>
        </w:behaviors>
        <w:guid w:val="{D9B82B9B-8C6A-48C9-80F0-D7CABF61E89A}"/>
      </w:docPartPr>
      <w:docPartBody>
        <w:p w:rsidR="00F802F7" w:rsidRDefault="000C7AC3">
          <w:pPr>
            <w:pStyle w:val="C2F9C61988874C0A881109D8981B3255"/>
          </w:pPr>
          <w:r w:rsidRPr="00396AE3">
            <w:rPr>
              <w:rStyle w:val="Textedelespacerserv"/>
            </w:rPr>
            <w:t>Choose an item.</w:t>
          </w:r>
        </w:p>
      </w:docPartBody>
    </w:docPart>
    <w:docPart>
      <w:docPartPr>
        <w:name w:val="019E59B7A4FC4810A78A6191A87C2DE7"/>
        <w:category>
          <w:name w:val="Algemeen"/>
          <w:gallery w:val="placeholder"/>
        </w:category>
        <w:types>
          <w:type w:val="bbPlcHdr"/>
        </w:types>
        <w:behaviors>
          <w:behavior w:val="content"/>
        </w:behaviors>
        <w:guid w:val="{F7FE0C73-11A5-4FA4-B157-41DE5B0FDBF3}"/>
      </w:docPartPr>
      <w:docPartBody>
        <w:p w:rsidR="00F802F7" w:rsidRDefault="000C7AC3">
          <w:pPr>
            <w:pStyle w:val="019E59B7A4FC4810A78A6191A87C2DE7"/>
          </w:pPr>
          <w:r w:rsidRPr="00396AE3">
            <w:rPr>
              <w:rStyle w:val="Textedelespacerserv"/>
            </w:rPr>
            <w:t>Choose an item.</w:t>
          </w:r>
        </w:p>
      </w:docPartBody>
    </w:docPart>
    <w:docPart>
      <w:docPartPr>
        <w:name w:val="6AAB3F45A9B84E48AB310951D31D7585"/>
        <w:category>
          <w:name w:val="Algemeen"/>
          <w:gallery w:val="placeholder"/>
        </w:category>
        <w:types>
          <w:type w:val="bbPlcHdr"/>
        </w:types>
        <w:behaviors>
          <w:behavior w:val="content"/>
        </w:behaviors>
        <w:guid w:val="{1691C016-88CF-41B0-8A80-C64BD264F12F}"/>
      </w:docPartPr>
      <w:docPartBody>
        <w:p w:rsidR="00F802F7" w:rsidRDefault="000C7AC3">
          <w:pPr>
            <w:pStyle w:val="6AAB3F45A9B84E48AB310951D31D7585"/>
          </w:pPr>
          <w:r w:rsidRPr="001D04BF">
            <w:rPr>
              <w:rStyle w:val="Textedelespacerserv"/>
              <w:vanish/>
            </w:rPr>
            <w:t>Choose an item.</w:t>
          </w:r>
        </w:p>
      </w:docPartBody>
    </w:docPart>
    <w:docPart>
      <w:docPartPr>
        <w:name w:val="689791CEDB074574898B52D2D5DD7BA5"/>
        <w:category>
          <w:name w:val="Algemeen"/>
          <w:gallery w:val="placeholder"/>
        </w:category>
        <w:types>
          <w:type w:val="bbPlcHdr"/>
        </w:types>
        <w:behaviors>
          <w:behavior w:val="content"/>
        </w:behaviors>
        <w:guid w:val="{B1BBC7C5-0189-4A0F-948C-980CEBB24A18}"/>
      </w:docPartPr>
      <w:docPartBody>
        <w:p w:rsidR="00F802F7" w:rsidRDefault="000C7AC3">
          <w:pPr>
            <w:pStyle w:val="689791CEDB074574898B52D2D5DD7BA5"/>
          </w:pPr>
          <w:r w:rsidRPr="00396AE3">
            <w:rPr>
              <w:rStyle w:val="Textedelespacerserv"/>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ntax Com">
    <w:altName w:val="Arial"/>
    <w:charset w:val="00"/>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C3"/>
    <w:rsid w:val="000C7AC3"/>
    <w:rsid w:val="006B0052"/>
    <w:rsid w:val="00CA140A"/>
    <w:rsid w:val="00F8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2F9C61988874C0A881109D8981B3255">
    <w:name w:val="C2F9C61988874C0A881109D8981B3255"/>
  </w:style>
  <w:style w:type="paragraph" w:customStyle="1" w:styleId="019E59B7A4FC4810A78A6191A87C2DE7">
    <w:name w:val="019E59B7A4FC4810A78A6191A87C2DE7"/>
  </w:style>
  <w:style w:type="paragraph" w:customStyle="1" w:styleId="6AAB3F45A9B84E48AB310951D31D7585">
    <w:name w:val="6AAB3F45A9B84E48AB310951D31D7585"/>
  </w:style>
  <w:style w:type="paragraph" w:customStyle="1" w:styleId="689791CEDB074574898B52D2D5DD7BA5">
    <w:name w:val="689791CEDB074574898B52D2D5DD7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D113E71579914A978F9EA6B84DC929" ma:contentTypeVersion="4" ma:contentTypeDescription="Een nieuw document maken." ma:contentTypeScope="" ma:versionID="5d46e19a9140e89796fd587ffa432074">
  <xsd:schema xmlns:xsd="http://www.w3.org/2001/XMLSchema" xmlns:xs="http://www.w3.org/2001/XMLSchema" xmlns:p="http://schemas.microsoft.com/office/2006/metadata/properties" xmlns:ns2="81da5557-8aff-4041-a30b-4188debd6000" xmlns:ns3="60cd9d28-52e3-4393-8dca-71f9f5188a66" targetNamespace="http://schemas.microsoft.com/office/2006/metadata/properties" ma:root="true" ma:fieldsID="8befaf5ef5f2f4e94499bd7337038a8e" ns2:_="" ns3:_="">
    <xsd:import namespace="81da5557-8aff-4041-a30b-4188debd6000"/>
    <xsd:import namespace="60cd9d28-52e3-4393-8dca-71f9f5188a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5557-8aff-4041-a30b-4188debd6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cd9d28-52e3-4393-8dca-71f9f5188a6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20847-8377-4B35-BE28-989F207AB3C1}">
  <ds:schemaRefs>
    <ds:schemaRef ds:uri="http://schemas.openxmlformats.org/officeDocument/2006/bibliography"/>
  </ds:schemaRefs>
</ds:datastoreItem>
</file>

<file path=customXml/itemProps2.xml><?xml version="1.0" encoding="utf-8"?>
<ds:datastoreItem xmlns:ds="http://schemas.openxmlformats.org/officeDocument/2006/customXml" ds:itemID="{528EAA70-9020-4E69-B1AE-86313D921A98}">
  <ds:schemaRefs>
    <ds:schemaRef ds:uri="http://schemas.microsoft.com/sharepoint/v3/contenttype/forms"/>
  </ds:schemaRefs>
</ds:datastoreItem>
</file>

<file path=customXml/itemProps3.xml><?xml version="1.0" encoding="utf-8"?>
<ds:datastoreItem xmlns:ds="http://schemas.openxmlformats.org/officeDocument/2006/customXml" ds:itemID="{B85D0034-8F8A-45A8-807B-01EF528F3E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92D71A-0236-4C2C-8A42-5241E27F8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5557-8aff-4041-a30b-4188debd6000"/>
    <ds:schemaRef ds:uri="60cd9d28-52e3-4393-8dca-71f9f5188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Titelblad - Schriftelijke werkstukken Bedrijfskunde.dotx</Template>
  <TotalTime>158</TotalTime>
  <Pages>6</Pages>
  <Words>396</Words>
  <Characters>2178</Characters>
  <Application>Microsoft Office Word</Application>
  <DocSecurity>0</DocSecurity>
  <Lines>18</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Ehsal</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 Raus</dc:creator>
  <cp:lastModifiedBy>Afrem Dilmaç</cp:lastModifiedBy>
  <cp:revision>5</cp:revision>
  <cp:lastPrinted>2011-10-05T09:56:00Z</cp:lastPrinted>
  <dcterms:created xsi:type="dcterms:W3CDTF">2019-09-26T11:42:00Z</dcterms:created>
  <dcterms:modified xsi:type="dcterms:W3CDTF">2021-01-01T20:47:00Z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0x01010008D113E71579914A978F9EA6B84DC929</vt:lpwstr>
  </property>
</Properties>
</file>